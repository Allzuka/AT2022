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D293063" w:rsidR="007823B5" w:rsidRPr="00F9228D" w:rsidRDefault="003C2555" w:rsidP="007823B5">
            <w:pPr>
              <w:pStyle w:val="table"/>
              <w:jc w:val="center"/>
              <w:rPr>
                <w:lang w:val="ru-RU"/>
              </w:rPr>
            </w:pPr>
            <w:r>
              <w:rPr>
                <w:lang w:val="ru-RU"/>
              </w:rPr>
              <w:t>20</w:t>
            </w:r>
            <w:r w:rsidR="00D916B7">
              <w:t>22</w:t>
            </w:r>
            <w:r>
              <w:rPr>
                <w:lang w:val="ru-RU"/>
              </w:rPr>
              <w:t>-</w:t>
            </w:r>
            <w:r w:rsidR="00F9228D">
              <w:rPr>
                <w:lang w:val="ru-RU"/>
              </w:rPr>
              <w:t>10</w:t>
            </w:r>
            <w:r>
              <w:rPr>
                <w:lang w:val="ru-RU"/>
              </w:rPr>
              <w:t>-</w:t>
            </w:r>
            <w:r w:rsidR="00F9228D">
              <w:rPr>
                <w:lang w:val="ru-RU"/>
              </w:rPr>
              <w:t>28</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68FA85BA" w14:textId="77777777" w:rsidR="007823B5" w:rsidRDefault="00F9228D" w:rsidP="007823B5">
            <w:pPr>
              <w:pStyle w:val="Tabletext"/>
              <w:jc w:val="center"/>
              <w:rPr>
                <w:lang w:val="ru-RU"/>
              </w:rPr>
            </w:pPr>
            <w:r>
              <w:rPr>
                <w:lang w:val="ru-RU"/>
              </w:rPr>
              <w:t>Чубенко Андрей</w:t>
            </w:r>
          </w:p>
          <w:p w14:paraId="67748B79" w14:textId="77777777" w:rsidR="00F9228D" w:rsidRDefault="00F9228D" w:rsidP="007823B5">
            <w:pPr>
              <w:pStyle w:val="Tabletext"/>
              <w:jc w:val="center"/>
              <w:rPr>
                <w:lang w:val="ru-RU"/>
              </w:rPr>
            </w:pPr>
            <w:r>
              <w:rPr>
                <w:lang w:val="ru-RU"/>
              </w:rPr>
              <w:t>Титов Егор</w:t>
            </w:r>
          </w:p>
          <w:p w14:paraId="72EAB7E2" w14:textId="794AE43F" w:rsidR="00F9228D" w:rsidRPr="00F9228D" w:rsidRDefault="00F9228D" w:rsidP="007823B5">
            <w:pPr>
              <w:pStyle w:val="Tabletext"/>
              <w:jc w:val="center"/>
              <w:rPr>
                <w:lang w:val="ru-RU"/>
              </w:rPr>
            </w:pPr>
            <w:r>
              <w:rPr>
                <w:lang w:val="ru-RU"/>
              </w:rPr>
              <w:t>Судомойкин Андрей</w:t>
            </w:r>
          </w:p>
        </w:tc>
      </w:tr>
      <w:tr w:rsidR="007823B5" w:rsidRPr="00D71CC3" w14:paraId="3E326AB4" w14:textId="77777777">
        <w:tc>
          <w:tcPr>
            <w:tcW w:w="1701" w:type="dxa"/>
          </w:tcPr>
          <w:p w14:paraId="77F16B1F" w14:textId="42291AEB" w:rsidR="007823B5" w:rsidRPr="00F9228D" w:rsidRDefault="00F9228D" w:rsidP="007823B5">
            <w:pPr>
              <w:pStyle w:val="table"/>
              <w:jc w:val="center"/>
            </w:pPr>
            <w:r>
              <w:t>2022-11-12</w:t>
            </w:r>
          </w:p>
        </w:tc>
        <w:tc>
          <w:tcPr>
            <w:tcW w:w="1701" w:type="dxa"/>
          </w:tcPr>
          <w:p w14:paraId="03A78F2F" w14:textId="04D75FF1" w:rsidR="007823B5" w:rsidRPr="00B66B38" w:rsidRDefault="00F9228D" w:rsidP="007823B5">
            <w:pPr>
              <w:pStyle w:val="table"/>
              <w:jc w:val="center"/>
            </w:pPr>
            <w:r>
              <w:t>0.2</w:t>
            </w:r>
          </w:p>
        </w:tc>
        <w:tc>
          <w:tcPr>
            <w:tcW w:w="3402" w:type="dxa"/>
          </w:tcPr>
          <w:p w14:paraId="22C7D0CA" w14:textId="77777777" w:rsidR="007823B5" w:rsidRDefault="00F9228D" w:rsidP="00AB2B39">
            <w:pPr>
              <w:pStyle w:val="table"/>
              <w:rPr>
                <w:lang w:val="ru-RU"/>
              </w:rPr>
            </w:pPr>
            <w:r>
              <w:rPr>
                <w:lang w:val="ru-RU"/>
              </w:rPr>
              <w:t>Добавлены детальные требования</w:t>
            </w:r>
          </w:p>
          <w:p w14:paraId="4E2CA88F" w14:textId="7E872C9F" w:rsidR="00F9228D" w:rsidRPr="00B66B38" w:rsidRDefault="00F9228D" w:rsidP="00AB2B39">
            <w:pPr>
              <w:pStyle w:val="table"/>
              <w:rPr>
                <w:lang w:val="ru-RU"/>
              </w:rPr>
            </w:pPr>
          </w:p>
        </w:tc>
        <w:tc>
          <w:tcPr>
            <w:tcW w:w="2694" w:type="dxa"/>
          </w:tcPr>
          <w:p w14:paraId="5FB6B0DF" w14:textId="77777777" w:rsidR="00F9228D" w:rsidRDefault="00F9228D" w:rsidP="00F9228D">
            <w:pPr>
              <w:pStyle w:val="Tabletext"/>
              <w:jc w:val="center"/>
              <w:rPr>
                <w:lang w:val="ru-RU"/>
              </w:rPr>
            </w:pPr>
            <w:r>
              <w:rPr>
                <w:lang w:val="ru-RU"/>
              </w:rPr>
              <w:t>Чубенко Андрей</w:t>
            </w:r>
          </w:p>
          <w:p w14:paraId="7EAC5584" w14:textId="77777777" w:rsidR="00F9228D" w:rsidRDefault="00F9228D" w:rsidP="00F9228D">
            <w:pPr>
              <w:pStyle w:val="Tabletext"/>
              <w:jc w:val="center"/>
              <w:rPr>
                <w:lang w:val="ru-RU"/>
              </w:rPr>
            </w:pPr>
            <w:r>
              <w:rPr>
                <w:lang w:val="ru-RU"/>
              </w:rPr>
              <w:t>Титов Егор</w:t>
            </w:r>
          </w:p>
          <w:p w14:paraId="224B4F6A" w14:textId="3459A87B" w:rsidR="007823B5" w:rsidRPr="00B66B38" w:rsidRDefault="00F9228D" w:rsidP="00F9228D">
            <w:pPr>
              <w:pStyle w:val="table"/>
              <w:jc w:val="center"/>
              <w:rPr>
                <w:lang w:val="ru-RU"/>
              </w:rPr>
            </w:pPr>
            <w:r>
              <w:rPr>
                <w:lang w:val="ru-RU"/>
              </w:rPr>
              <w:t>Судомойкин Андрей</w:t>
            </w:r>
          </w:p>
        </w:tc>
      </w:tr>
      <w:tr w:rsidR="007823B5" w:rsidRPr="00D71CC3" w14:paraId="3A8C4934" w14:textId="77777777">
        <w:tc>
          <w:tcPr>
            <w:tcW w:w="1701" w:type="dxa"/>
          </w:tcPr>
          <w:p w14:paraId="2F344306" w14:textId="296A5E13" w:rsidR="007823B5" w:rsidRPr="00FA4DF1" w:rsidRDefault="007823B5" w:rsidP="007823B5">
            <w:pPr>
              <w:pStyle w:val="table"/>
              <w:jc w:val="center"/>
              <w:rPr>
                <w:lang w:val="ru-RU"/>
              </w:rPr>
            </w:pPr>
          </w:p>
        </w:tc>
        <w:tc>
          <w:tcPr>
            <w:tcW w:w="1701" w:type="dxa"/>
          </w:tcPr>
          <w:p w14:paraId="02FC0989" w14:textId="1D7194E9" w:rsidR="007823B5" w:rsidRPr="00FA4DF1"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FA4DF1" w:rsidRDefault="004B2CB6" w:rsidP="007823B5">
            <w:pPr>
              <w:pStyle w:val="table"/>
              <w:jc w:val="center"/>
              <w:rPr>
                <w:lang w:val="ru-RU"/>
              </w:rPr>
            </w:pPr>
          </w:p>
        </w:tc>
        <w:tc>
          <w:tcPr>
            <w:tcW w:w="1701" w:type="dxa"/>
          </w:tcPr>
          <w:p w14:paraId="4FFD419C" w14:textId="4F1078AC" w:rsidR="004B2CB6" w:rsidRPr="00FA4DF1"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FA4DF1" w:rsidRDefault="0016049A" w:rsidP="007823B5">
            <w:pPr>
              <w:pStyle w:val="table"/>
              <w:jc w:val="center"/>
              <w:rPr>
                <w:lang w:val="ru-RU"/>
              </w:rPr>
            </w:pPr>
          </w:p>
        </w:tc>
        <w:tc>
          <w:tcPr>
            <w:tcW w:w="1701" w:type="dxa"/>
          </w:tcPr>
          <w:p w14:paraId="31586D12" w14:textId="0A228584" w:rsidR="0016049A" w:rsidRPr="00FA4DF1"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052A06D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38550846" w14:textId="734991B6" w:rsidR="008D6E9B" w:rsidRPr="008D6E9B" w:rsidRDefault="008D6E9B" w:rsidP="001A6304">
      <w:pPr>
        <w:pStyle w:val="1Einrckung"/>
        <w:ind w:left="0"/>
        <w:rPr>
          <w:lang w:val="ru-RU"/>
        </w:rPr>
      </w:pPr>
      <w:r>
        <w:rPr>
          <w:lang w:val="ru-RU"/>
        </w:rPr>
        <w:t>Целью данного документа является описание подробных требований к системе отслеживания водителей транспорта</w:t>
      </w:r>
      <w:r w:rsidR="00687050">
        <w:rPr>
          <w:lang w:val="ru-RU"/>
        </w:rPr>
        <w:t xml:space="preserve"> (</w:t>
      </w:r>
      <w:r w:rsidR="00687050">
        <w:rPr>
          <w:lang w:val="en-US"/>
        </w:rPr>
        <w:t>DTS</w:t>
      </w:r>
      <w:r w:rsidR="00687050">
        <w:rPr>
          <w:lang w:val="ru-RU"/>
        </w:rPr>
        <w:t>)</w:t>
      </w:r>
      <w:r w:rsidR="00420AB7">
        <w:rPr>
          <w:lang w:val="ru-RU"/>
        </w:rPr>
        <w:t xml:space="preserve"> компании</w:t>
      </w:r>
      <w:r>
        <w:rPr>
          <w:lang w:val="ru-RU"/>
        </w:rPr>
        <w:t xml:space="preserve">. Так же в этом документе описана функциональная и нефункциональная </w:t>
      </w:r>
      <w:r w:rsidR="00B13769">
        <w:rPr>
          <w:lang w:val="ru-RU"/>
        </w:rPr>
        <w:t>спецификация для конечного пользователя.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B390833"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6FC67CAE" w14:textId="30A31D90" w:rsidR="00057E47" w:rsidRDefault="00063ACF" w:rsidP="00057E47">
      <w:pPr>
        <w:pStyle w:val="1Einrckung"/>
        <w:ind w:left="0"/>
        <w:rPr>
          <w:lang w:val="ru-RU"/>
        </w:rPr>
      </w:pPr>
      <w:r>
        <w:rPr>
          <w:lang w:val="ru-RU"/>
        </w:rPr>
        <w:tab/>
      </w:r>
      <w:commentRangeStart w:id="9"/>
      <w:r w:rsidR="006E6F81">
        <w:rPr>
          <w:lang w:val="ru-RU"/>
        </w:rPr>
        <w:t>Система отслеживания водителей (</w:t>
      </w:r>
      <w:r w:rsidR="006E6F81">
        <w:rPr>
          <w:lang w:val="en-US"/>
        </w:rPr>
        <w:t>DTS</w:t>
      </w:r>
      <w:r w:rsidR="006E6F81">
        <w:rPr>
          <w:lang w:val="ru-RU"/>
        </w:rPr>
        <w:t xml:space="preserve">) состоит из двух частей. Первая часть </w:t>
      </w:r>
      <w:r w:rsidR="006E6F81" w:rsidRPr="006E6F81">
        <w:rPr>
          <w:lang w:val="ru-RU"/>
        </w:rPr>
        <w:t xml:space="preserve">– </w:t>
      </w:r>
      <w:r w:rsidR="006E6F81">
        <w:rPr>
          <w:lang w:val="ru-RU"/>
        </w:rPr>
        <w:t xml:space="preserve">это </w:t>
      </w:r>
      <w:proofErr w:type="gramStart"/>
      <w:r w:rsidR="006E6F81">
        <w:rPr>
          <w:lang w:val="ru-RU"/>
        </w:rPr>
        <w:t>датчик</w:t>
      </w:r>
      <w:proofErr w:type="gramEnd"/>
      <w:r w:rsidR="006E6F81">
        <w:rPr>
          <w:lang w:val="ru-RU"/>
        </w:rPr>
        <w:t xml:space="preserve"> устанавливаемый на транспортное средство</w:t>
      </w:r>
      <w:r w:rsidR="00057E47" w:rsidRPr="00057E47">
        <w:rPr>
          <w:lang w:val="ru-RU"/>
        </w:rPr>
        <w:t xml:space="preserve"> </w:t>
      </w:r>
      <w:r w:rsidR="00057E47">
        <w:rPr>
          <w:lang w:val="ru-RU"/>
        </w:rPr>
        <w:t xml:space="preserve">способный определять свое местоположение и скорость. В датчике также установлен </w:t>
      </w:r>
      <w:r w:rsidR="00057E47">
        <w:rPr>
          <w:lang w:val="en-US"/>
        </w:rPr>
        <w:t>GSM</w:t>
      </w:r>
      <w:r w:rsidR="00057E47" w:rsidRPr="00057E47">
        <w:rPr>
          <w:lang w:val="ru-RU"/>
        </w:rPr>
        <w:t xml:space="preserve"> </w:t>
      </w:r>
      <w:r w:rsidR="00057E47">
        <w:rPr>
          <w:lang w:val="ru-RU"/>
        </w:rPr>
        <w:t>модуль для обмена данными с сервером.</w:t>
      </w:r>
    </w:p>
    <w:p w14:paraId="55FC77E6" w14:textId="67793996" w:rsidR="00E15E5A" w:rsidRPr="006E6F81" w:rsidRDefault="00063ACF" w:rsidP="00057E47">
      <w:pPr>
        <w:pStyle w:val="1Einrckung"/>
        <w:ind w:left="0"/>
        <w:rPr>
          <w:lang w:val="ru-RU"/>
        </w:rPr>
      </w:pPr>
      <w:r>
        <w:rPr>
          <w:lang w:val="ru-RU"/>
        </w:rPr>
        <w:tab/>
      </w:r>
      <w:r w:rsidR="006E6F81">
        <w:rPr>
          <w:lang w:val="ru-RU"/>
        </w:rPr>
        <w:t>Вторая часть</w:t>
      </w:r>
      <w:r w:rsidR="001A6304">
        <w:rPr>
          <w:lang w:val="ru-RU"/>
        </w:rPr>
        <w:t xml:space="preserve"> представляет собой</w:t>
      </w:r>
      <w:r w:rsidR="006E6F81">
        <w:rPr>
          <w:lang w:val="ru-RU"/>
        </w:rPr>
        <w:t xml:space="preserve"> систем</w:t>
      </w:r>
      <w:r w:rsidR="001A6304">
        <w:rPr>
          <w:lang w:val="ru-RU"/>
        </w:rPr>
        <w:t>у,</w:t>
      </w:r>
      <w:r w:rsidR="006E6F81">
        <w:rPr>
          <w:lang w:val="ru-RU"/>
        </w:rPr>
        <w:t xml:space="preserve"> установленн</w:t>
      </w:r>
      <w:r w:rsidR="001A6304">
        <w:rPr>
          <w:lang w:val="ru-RU"/>
        </w:rPr>
        <w:t>ую</w:t>
      </w:r>
      <w:r w:rsidR="006E6F81">
        <w:rPr>
          <w:lang w:val="ru-RU"/>
        </w:rPr>
        <w:t xml:space="preserve"> в офисе компании, которая занимается обработкой и представлением </w:t>
      </w:r>
      <w:proofErr w:type="gramStart"/>
      <w:r w:rsidR="006E6F81">
        <w:rPr>
          <w:lang w:val="ru-RU"/>
        </w:rPr>
        <w:t>данных</w:t>
      </w:r>
      <w:proofErr w:type="gramEnd"/>
      <w:r w:rsidR="006E6F81">
        <w:rPr>
          <w:lang w:val="ru-RU"/>
        </w:rPr>
        <w:t xml:space="preserve"> полученных </w:t>
      </w:r>
      <w:r w:rsidR="00057E47">
        <w:rPr>
          <w:lang w:val="ru-RU"/>
        </w:rPr>
        <w:t>с датчиков</w:t>
      </w:r>
      <w:r w:rsidR="001A6304">
        <w:rPr>
          <w:lang w:val="ru-RU"/>
        </w:rPr>
        <w:t>. Полученные данные проходят обработку и предоставляются конечному пользователю (оператору) в специальном формате.</w:t>
      </w:r>
      <w:commentRangeEnd w:id="9"/>
      <w:r w:rsidR="00FA4DF1">
        <w:rPr>
          <w:rStyle w:val="a5"/>
          <w:color w:val="auto"/>
        </w:rPr>
        <w:commentReference w:id="9"/>
      </w:r>
    </w:p>
    <w:p w14:paraId="51C64A36" w14:textId="77777777" w:rsidR="00687050" w:rsidRPr="00687050" w:rsidRDefault="00687050" w:rsidP="00687050">
      <w:pPr>
        <w:pStyle w:val="1Einrckung"/>
        <w:rPr>
          <w:lang w:val="ru-RU"/>
        </w:rPr>
      </w:pPr>
    </w:p>
    <w:p w14:paraId="74789B31" w14:textId="155C1D92" w:rsidR="007823B5" w:rsidRPr="00D71CC3" w:rsidRDefault="007823B5" w:rsidP="00015D2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56"/>
        <w:gridCol w:w="7418"/>
      </w:tblGrid>
      <w:tr w:rsidR="00A62FA2" w:rsidRPr="00A62FA2" w14:paraId="0FF8222E" w14:textId="77777777" w:rsidTr="00A62FA2">
        <w:tc>
          <w:tcPr>
            <w:tcW w:w="1791" w:type="dxa"/>
          </w:tcPr>
          <w:p w14:paraId="19457BAB" w14:textId="26B156A7" w:rsidR="00A62FA2" w:rsidRPr="00A62FA2" w:rsidRDefault="00A62FA2" w:rsidP="00A62FA2">
            <w:pPr>
              <w:pStyle w:val="1Einrckung"/>
              <w:ind w:left="0"/>
              <w:rPr>
                <w:b/>
                <w:lang w:val="ru-RU"/>
              </w:rPr>
            </w:pPr>
          </w:p>
        </w:tc>
        <w:tc>
          <w:tcPr>
            <w:tcW w:w="7609" w:type="dxa"/>
          </w:tcPr>
          <w:p w14:paraId="19A5FD6E" w14:textId="7C5617A6"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6D9664C6" w:rsidR="00A62FA2" w:rsidRPr="00E15E5A" w:rsidRDefault="00E15E5A" w:rsidP="00E723E0">
            <w:pPr>
              <w:pStyle w:val="1Einrckung"/>
              <w:ind w:left="0"/>
              <w:rPr>
                <w:lang w:val="en-US"/>
              </w:rPr>
            </w:pPr>
            <w:commentRangeStart w:id="11"/>
            <w:r>
              <w:rPr>
                <w:lang w:val="en-US"/>
              </w:rPr>
              <w:t>DTS</w:t>
            </w:r>
          </w:p>
        </w:tc>
        <w:tc>
          <w:tcPr>
            <w:tcW w:w="7609" w:type="dxa"/>
          </w:tcPr>
          <w:p w14:paraId="74FC3298" w14:textId="16104953" w:rsidR="00A62FA2" w:rsidRPr="00FA4DF1" w:rsidRDefault="00E15E5A" w:rsidP="00E723E0">
            <w:pPr>
              <w:pStyle w:val="1Einrckung"/>
              <w:ind w:left="0"/>
              <w:rPr>
                <w:lang w:val="ru-RU"/>
              </w:rPr>
            </w:pPr>
            <w:r>
              <w:rPr>
                <w:lang w:val="en-US"/>
              </w:rPr>
              <w:t>Driver Tracking System</w:t>
            </w:r>
            <w:commentRangeEnd w:id="11"/>
            <w:r w:rsidR="00FA4DF1">
              <w:rPr>
                <w:rStyle w:val="a5"/>
                <w:color w:val="auto"/>
              </w:rPr>
              <w:commentReference w:id="11"/>
            </w:r>
          </w:p>
        </w:tc>
      </w:tr>
      <w:tr w:rsidR="00354B0E" w14:paraId="1E2ED30C" w14:textId="77777777" w:rsidTr="00A62FA2">
        <w:tc>
          <w:tcPr>
            <w:tcW w:w="1791" w:type="dxa"/>
          </w:tcPr>
          <w:p w14:paraId="1F62B042" w14:textId="45A94297"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r w:rsidR="00A451B3" w14:paraId="2A05BC1E" w14:textId="77777777" w:rsidTr="00A62FA2">
        <w:tc>
          <w:tcPr>
            <w:tcW w:w="1791" w:type="dxa"/>
          </w:tcPr>
          <w:p w14:paraId="748AF861" w14:textId="77777777" w:rsidR="00A451B3" w:rsidRDefault="00A451B3" w:rsidP="00A62FA2">
            <w:pPr>
              <w:pStyle w:val="1Einrckung"/>
              <w:ind w:left="0"/>
              <w:rPr>
                <w:lang w:val="ru-RU"/>
              </w:rPr>
            </w:pPr>
          </w:p>
        </w:tc>
        <w:tc>
          <w:tcPr>
            <w:tcW w:w="7609" w:type="dxa"/>
          </w:tcPr>
          <w:p w14:paraId="12678FD6" w14:textId="77777777" w:rsidR="00A451B3" w:rsidRDefault="00A451B3"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2" w:name="_Toc115853724"/>
      <w:r>
        <w:rPr>
          <w:lang w:val="ru-RU"/>
        </w:rPr>
        <w:t>Ссылки</w:t>
      </w:r>
      <w:bookmarkEnd w:id="12"/>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3" w:name="_Toc115853725"/>
      <w:r>
        <w:rPr>
          <w:lang w:val="ru-RU"/>
        </w:rPr>
        <w:t>Краткий обзор</w:t>
      </w:r>
      <w:bookmarkEnd w:id="13"/>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4B40BA0C" w14:textId="19F96F56" w:rsidR="005263E8" w:rsidRDefault="00B83CA5" w:rsidP="00B83CA5">
      <w:pPr>
        <w:rPr>
          <w:lang w:val="ru-RU"/>
        </w:rPr>
      </w:pPr>
      <w:r>
        <w:rPr>
          <w:lang w:val="ru-RU"/>
        </w:rPr>
        <w:t>Раздел 2</w:t>
      </w:r>
      <w:r w:rsidR="00015D29">
        <w:rPr>
          <w:lang w:val="ru-RU"/>
        </w:rPr>
        <w:t xml:space="preserve"> </w:t>
      </w:r>
      <w:r w:rsidR="0098129E">
        <w:rPr>
          <w:lang w:val="ru-RU"/>
        </w:rPr>
        <w:t>содержит общее описание системы.</w:t>
      </w:r>
    </w:p>
    <w:p w14:paraId="6199B06A" w14:textId="11911B50" w:rsidR="00B83CA5" w:rsidRPr="00B83CA5" w:rsidRDefault="00230576" w:rsidP="00B83CA5">
      <w:pPr>
        <w:rPr>
          <w:lang w:val="ru-RU"/>
        </w:rPr>
      </w:pPr>
      <w:r>
        <w:rPr>
          <w:lang w:val="ru-RU"/>
        </w:rPr>
        <w:t>Раздел 3</w:t>
      </w:r>
      <w:r w:rsidR="0098129E">
        <w:rPr>
          <w:lang w:val="ru-RU"/>
        </w:rPr>
        <w:t xml:space="preserve"> содержит </w:t>
      </w:r>
      <w:proofErr w:type="gramStart"/>
      <w:r w:rsidR="0098129E">
        <w:rPr>
          <w:lang w:val="ru-RU"/>
        </w:rPr>
        <w:t>детальные</w:t>
      </w:r>
      <w:r w:rsidR="003E4A66">
        <w:rPr>
          <w:lang w:val="ru-RU"/>
        </w:rPr>
        <w:t xml:space="preserve"> </w:t>
      </w:r>
      <w:r w:rsidR="0098129E">
        <w:rPr>
          <w:lang w:val="ru-RU"/>
        </w:rPr>
        <w:t>требования</w:t>
      </w:r>
      <w:proofErr w:type="gramEnd"/>
      <w:r w:rsidR="0098129E">
        <w:rPr>
          <w:lang w:val="ru-RU"/>
        </w:rPr>
        <w:t xml:space="preserve"> предъявляемые к системе</w:t>
      </w:r>
      <w:r>
        <w:rPr>
          <w:lang w:val="ru-RU"/>
        </w:rPr>
        <w:t>.</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6CCA13E7" w:rsidR="007823B5" w:rsidRDefault="005B09DE" w:rsidP="007823B5">
      <w:pPr>
        <w:pStyle w:val="1"/>
        <w:keepNext/>
        <w:tabs>
          <w:tab w:val="num" w:pos="709"/>
        </w:tabs>
        <w:ind w:left="709" w:hanging="709"/>
        <w:rPr>
          <w:lang w:val="ru-RU"/>
        </w:rPr>
      </w:pPr>
      <w:bookmarkStart w:id="14" w:name="_Toc115853726"/>
      <w:r>
        <w:rPr>
          <w:lang w:val="ru-RU"/>
        </w:rPr>
        <w:t>Общее описание</w:t>
      </w:r>
      <w:bookmarkEnd w:id="14"/>
    </w:p>
    <w:p w14:paraId="1F6A67C0" w14:textId="2EA670D0" w:rsidR="005263E8" w:rsidRPr="008D6E9B" w:rsidRDefault="005263E8" w:rsidP="002245E2">
      <w:pPr>
        <w:pStyle w:val="1Einrckung"/>
        <w:ind w:left="0"/>
        <w:rPr>
          <w:lang w:val="en-US"/>
        </w:rPr>
      </w:pPr>
      <w:r>
        <w:rPr>
          <w:lang w:val="ru-RU"/>
        </w:rPr>
        <w:t>На каждом автомобиле компании установлен датчик. Датчик умеет считывать скорость и местоположение автомобил</w:t>
      </w:r>
      <w:r w:rsidR="00FB2DDD">
        <w:rPr>
          <w:lang w:val="ru-RU"/>
        </w:rPr>
        <w:t>я</w:t>
      </w:r>
      <w:r>
        <w:rPr>
          <w:lang w:val="ru-RU"/>
        </w:rPr>
        <w:t xml:space="preserve">. В офисе компании </w:t>
      </w:r>
      <w:r w:rsidR="00DC2574">
        <w:rPr>
          <w:lang w:val="ru-RU"/>
        </w:rPr>
        <w:t xml:space="preserve">расположена </w:t>
      </w:r>
      <w:proofErr w:type="gramStart"/>
      <w:r w:rsidR="00DC2574">
        <w:rPr>
          <w:lang w:val="ru-RU"/>
        </w:rPr>
        <w:t>внешняя система</w:t>
      </w:r>
      <w:proofErr w:type="gramEnd"/>
      <w:r w:rsidR="00DC2574">
        <w:rPr>
          <w:lang w:val="ru-RU"/>
        </w:rPr>
        <w:t xml:space="preserve"> которая раз в час получает данные с каждого </w:t>
      </w:r>
      <w:r w:rsidR="00FB2DDD">
        <w:rPr>
          <w:lang w:val="ru-RU"/>
        </w:rPr>
        <w:t>работающего</w:t>
      </w:r>
      <w:r w:rsidR="00DC2574">
        <w:rPr>
          <w:lang w:val="ru-RU"/>
        </w:rPr>
        <w:t xml:space="preserve"> датчика и обрабатывает их. Результатом</w:t>
      </w:r>
      <w:r w:rsidR="00DC2574" w:rsidRPr="008D6E9B">
        <w:rPr>
          <w:lang w:val="en-US"/>
        </w:rPr>
        <w:t xml:space="preserve"> </w:t>
      </w:r>
      <w:r w:rsidR="00DC2574">
        <w:rPr>
          <w:lang w:val="ru-RU"/>
        </w:rPr>
        <w:t>обработки</w:t>
      </w:r>
      <w:r w:rsidR="00DC2574" w:rsidRPr="008D6E9B">
        <w:rPr>
          <w:lang w:val="en-US"/>
        </w:rPr>
        <w:t xml:space="preserve"> </w:t>
      </w:r>
      <w:r w:rsidR="00DC2574">
        <w:rPr>
          <w:lang w:val="ru-RU"/>
        </w:rPr>
        <w:t>данных</w:t>
      </w:r>
      <w:r w:rsidR="00DC2574" w:rsidRPr="008D6E9B">
        <w:rPr>
          <w:lang w:val="en-US"/>
        </w:rPr>
        <w:t xml:space="preserve"> </w:t>
      </w:r>
      <w:r w:rsidR="00DC2574">
        <w:rPr>
          <w:lang w:val="ru-RU"/>
        </w:rPr>
        <w:t>служит</w:t>
      </w:r>
      <w:r w:rsidR="00DC2574" w:rsidRPr="008D6E9B">
        <w:rPr>
          <w:lang w:val="en-US"/>
        </w:rPr>
        <w:t xml:space="preserve"> </w:t>
      </w:r>
      <w:r w:rsidR="00DC2574">
        <w:rPr>
          <w:lang w:val="ru-RU"/>
        </w:rPr>
        <w:t>отчет</w:t>
      </w:r>
      <w:r w:rsidR="00DC2574" w:rsidRPr="008D6E9B">
        <w:rPr>
          <w:lang w:val="en-US"/>
        </w:rPr>
        <w:t xml:space="preserve"> </w:t>
      </w:r>
      <w:r w:rsidR="00DC2574">
        <w:rPr>
          <w:lang w:val="ru-RU"/>
        </w:rPr>
        <w:t>в</w:t>
      </w:r>
      <w:r w:rsidR="00DC2574" w:rsidRPr="008D6E9B">
        <w:rPr>
          <w:lang w:val="en-US"/>
        </w:rPr>
        <w:t xml:space="preserve"> </w:t>
      </w:r>
      <w:r w:rsidR="00DC2574">
        <w:rPr>
          <w:lang w:val="ru-RU"/>
        </w:rPr>
        <w:t>электронном</w:t>
      </w:r>
      <w:r w:rsidR="00DC2574" w:rsidRPr="008D6E9B">
        <w:rPr>
          <w:lang w:val="en-US"/>
        </w:rPr>
        <w:t xml:space="preserve"> </w:t>
      </w:r>
      <w:r w:rsidR="00DC2574">
        <w:rPr>
          <w:lang w:val="ru-RU"/>
        </w:rPr>
        <w:t>виде</w:t>
      </w:r>
    </w:p>
    <w:p w14:paraId="6AB3A57F" w14:textId="77777777" w:rsidR="00282EEB" w:rsidRPr="008D6E9B" w:rsidRDefault="00282EEB" w:rsidP="00282EEB">
      <w:pPr>
        <w:pStyle w:val="InfoBlue"/>
        <w:rPr>
          <w:lang w:val="en-US"/>
        </w:rPr>
      </w:pPr>
      <w:r w:rsidRPr="008D6E9B">
        <w:rPr>
          <w:lang w:val="en-US"/>
        </w:rPr>
        <w:t>[</w:t>
      </w:r>
      <w:r w:rsidRPr="00D71CC3">
        <w:t>This</w:t>
      </w:r>
      <w:r w:rsidRPr="008D6E9B">
        <w:rPr>
          <w:lang w:val="en-US"/>
        </w:rPr>
        <w:t xml:space="preserve"> </w:t>
      </w:r>
      <w:r w:rsidRPr="00D71CC3">
        <w:t>section</w:t>
      </w:r>
      <w:r w:rsidRPr="008D6E9B">
        <w:rPr>
          <w:lang w:val="en-US"/>
        </w:rPr>
        <w:t xml:space="preserve"> </w:t>
      </w:r>
      <w:r w:rsidRPr="00D71CC3">
        <w:t>of</w:t>
      </w:r>
      <w:r w:rsidRPr="008D6E9B">
        <w:rPr>
          <w:lang w:val="en-US"/>
        </w:rPr>
        <w:t xml:space="preserve"> </w:t>
      </w:r>
      <w:r w:rsidRPr="00D71CC3">
        <w:t>the</w:t>
      </w:r>
      <w:r w:rsidRPr="008D6E9B">
        <w:rPr>
          <w:lang w:val="en-US"/>
        </w:rPr>
        <w:t xml:space="preserve"> </w:t>
      </w:r>
      <w:r w:rsidRPr="00D71CC3">
        <w:rPr>
          <w:b/>
        </w:rPr>
        <w:t>SRS</w:t>
      </w:r>
      <w:r w:rsidRPr="008D6E9B">
        <w:rPr>
          <w:lang w:val="en-US"/>
        </w:rPr>
        <w:t xml:space="preserve"> </w:t>
      </w:r>
      <w:r w:rsidRPr="00D71CC3">
        <w:t>should</w:t>
      </w:r>
      <w:r w:rsidRPr="008D6E9B">
        <w:rPr>
          <w:lang w:val="en-US"/>
        </w:rPr>
        <w:t xml:space="preserve"> </w:t>
      </w:r>
      <w:r w:rsidRPr="00D71CC3">
        <w:t>describe</w:t>
      </w:r>
      <w:r w:rsidRPr="008D6E9B">
        <w:rPr>
          <w:lang w:val="en-US"/>
        </w:rPr>
        <w:t xml:space="preserve"> </w:t>
      </w:r>
      <w:r w:rsidRPr="00D71CC3">
        <w:t>the</w:t>
      </w:r>
      <w:r w:rsidRPr="008D6E9B">
        <w:rPr>
          <w:lang w:val="en-US"/>
        </w:rPr>
        <w:t xml:space="preserve"> </w:t>
      </w:r>
      <w:r w:rsidRPr="00D71CC3">
        <w:t>general</w:t>
      </w:r>
      <w:r w:rsidRPr="008D6E9B">
        <w:rPr>
          <w:lang w:val="en-US"/>
        </w:rPr>
        <w:t xml:space="preserve"> </w:t>
      </w:r>
      <w:r w:rsidRPr="00D71CC3">
        <w:t>factors</w:t>
      </w:r>
      <w:r w:rsidRPr="008D6E9B">
        <w:rPr>
          <w:lang w:val="en-US"/>
        </w:rPr>
        <w:t xml:space="preserve"> </w:t>
      </w:r>
      <w:r w:rsidRPr="00D71CC3">
        <w:t>that</w:t>
      </w:r>
      <w:r w:rsidRPr="008D6E9B">
        <w:rPr>
          <w:lang w:val="en-US"/>
        </w:rPr>
        <w:t xml:space="preserve"> </w:t>
      </w:r>
      <w:r w:rsidRPr="00D71CC3">
        <w:t>affect</w:t>
      </w:r>
      <w:r w:rsidRPr="008D6E9B">
        <w:rPr>
          <w:lang w:val="en-US"/>
        </w:rPr>
        <w:t xml:space="preserve"> </w:t>
      </w:r>
      <w:r w:rsidRPr="00D71CC3">
        <w:t>the</w:t>
      </w:r>
      <w:r w:rsidRPr="008D6E9B">
        <w:rPr>
          <w:lang w:val="en-US"/>
        </w:rPr>
        <w:t xml:space="preserve"> </w:t>
      </w:r>
      <w:r w:rsidRPr="00D71CC3">
        <w:t>product</w:t>
      </w:r>
      <w:r w:rsidRPr="008D6E9B">
        <w:rPr>
          <w:lang w:val="en-US"/>
        </w:rPr>
        <w:t xml:space="preserve"> </w:t>
      </w:r>
      <w:r w:rsidRPr="00D71CC3">
        <w:t>and</w:t>
      </w:r>
      <w:r w:rsidRPr="008D6E9B">
        <w:rPr>
          <w:lang w:val="en-US"/>
        </w:rPr>
        <w:t xml:space="preserve"> </w:t>
      </w:r>
      <w:r w:rsidRPr="00D71CC3">
        <w:t>its</w:t>
      </w:r>
      <w:r w:rsidRPr="008D6E9B">
        <w:rPr>
          <w:lang w:val="en-US"/>
        </w:rPr>
        <w:t xml:space="preserve"> </w:t>
      </w:r>
      <w:r w:rsidRPr="00D71CC3">
        <w:t>requirements</w:t>
      </w:r>
      <w:r w:rsidRPr="008D6E9B">
        <w:rPr>
          <w:lang w:val="en-US"/>
        </w:rPr>
        <w:t xml:space="preserve">.  </w:t>
      </w:r>
      <w:r w:rsidRPr="00D71CC3">
        <w:t>This</w:t>
      </w:r>
      <w:r w:rsidRPr="008D6E9B">
        <w:rPr>
          <w:lang w:val="en-US"/>
        </w:rPr>
        <w:t xml:space="preserve"> </w:t>
      </w:r>
      <w:r w:rsidRPr="00D71CC3">
        <w:t>section</w:t>
      </w:r>
      <w:r w:rsidRPr="008D6E9B">
        <w:rPr>
          <w:lang w:val="en-US"/>
        </w:rPr>
        <w:t xml:space="preserve"> </w:t>
      </w:r>
      <w:r w:rsidRPr="00D71CC3">
        <w:t>does</w:t>
      </w:r>
      <w:r w:rsidRPr="008D6E9B">
        <w:rPr>
          <w:lang w:val="en-US"/>
        </w:rPr>
        <w:t xml:space="preserve"> </w:t>
      </w:r>
      <w:r w:rsidRPr="00D71CC3">
        <w:t>not</w:t>
      </w:r>
      <w:r w:rsidRPr="008D6E9B">
        <w:rPr>
          <w:lang w:val="en-US"/>
        </w:rPr>
        <w:t xml:space="preserve"> </w:t>
      </w:r>
      <w:r w:rsidRPr="00D71CC3">
        <w:t>state</w:t>
      </w:r>
      <w:r w:rsidRPr="008D6E9B">
        <w:rPr>
          <w:lang w:val="en-US"/>
        </w:rPr>
        <w:t xml:space="preserve"> </w:t>
      </w:r>
      <w:r w:rsidRPr="00D71CC3">
        <w:t>specific</w:t>
      </w:r>
      <w:r w:rsidRPr="008D6E9B">
        <w:rPr>
          <w:lang w:val="en-US"/>
        </w:rPr>
        <w:t xml:space="preserve"> </w:t>
      </w:r>
      <w:r w:rsidRPr="00D71CC3">
        <w:t>requirements</w:t>
      </w:r>
      <w:r w:rsidRPr="008D6E9B">
        <w:rPr>
          <w:lang w:val="en-US"/>
        </w:rPr>
        <w:t xml:space="preserve">.  </w:t>
      </w:r>
      <w:r w:rsidRPr="00D71CC3">
        <w:t>Instead</w:t>
      </w:r>
      <w:r w:rsidRPr="008D6E9B">
        <w:rPr>
          <w:lang w:val="en-US"/>
        </w:rPr>
        <w:t xml:space="preserve">, </w:t>
      </w:r>
      <w:r w:rsidRPr="00D71CC3">
        <w:t>it</w:t>
      </w:r>
      <w:r w:rsidRPr="008D6E9B">
        <w:rPr>
          <w:lang w:val="en-US"/>
        </w:rPr>
        <w:t xml:space="preserve"> </w:t>
      </w:r>
      <w:r w:rsidRPr="00D71CC3">
        <w:t>provides</w:t>
      </w:r>
      <w:r w:rsidRPr="008D6E9B">
        <w:rPr>
          <w:lang w:val="en-US"/>
        </w:rPr>
        <w:t xml:space="preserve"> </w:t>
      </w:r>
      <w:r w:rsidRPr="00D71CC3">
        <w:t>a</w:t>
      </w:r>
      <w:r w:rsidRPr="008D6E9B">
        <w:rPr>
          <w:lang w:val="en-US"/>
        </w:rPr>
        <w:t xml:space="preserve"> </w:t>
      </w:r>
      <w:r w:rsidRPr="00D71CC3">
        <w:t>background</w:t>
      </w:r>
      <w:r w:rsidRPr="008D6E9B">
        <w:rPr>
          <w:lang w:val="en-US"/>
        </w:rPr>
        <w:t xml:space="preserve"> </w:t>
      </w:r>
      <w:r w:rsidRPr="00D71CC3">
        <w:t>for</w:t>
      </w:r>
      <w:r w:rsidRPr="008D6E9B">
        <w:rPr>
          <w:lang w:val="en-US"/>
        </w:rPr>
        <w:t xml:space="preserve"> </w:t>
      </w:r>
      <w:r w:rsidRPr="00D71CC3">
        <w:t>those</w:t>
      </w:r>
      <w:r w:rsidRPr="008D6E9B">
        <w:rPr>
          <w:lang w:val="en-US"/>
        </w:rPr>
        <w:t xml:space="preserve"> </w:t>
      </w:r>
      <w:r w:rsidRPr="00D71CC3">
        <w:t>requirements</w:t>
      </w:r>
      <w:r w:rsidRPr="008D6E9B">
        <w:rPr>
          <w:lang w:val="en-US"/>
        </w:rPr>
        <w:t xml:space="preserve">, </w:t>
      </w:r>
      <w:r w:rsidRPr="00D71CC3">
        <w:t>which</w:t>
      </w:r>
      <w:r w:rsidRPr="008D6E9B">
        <w:rPr>
          <w:lang w:val="en-US"/>
        </w:rPr>
        <w:t xml:space="preserve"> </w:t>
      </w:r>
      <w:r w:rsidRPr="00D71CC3">
        <w:t>are</w:t>
      </w:r>
      <w:r w:rsidRPr="008D6E9B">
        <w:rPr>
          <w:lang w:val="en-US"/>
        </w:rPr>
        <w:t xml:space="preserve"> </w:t>
      </w:r>
      <w:r w:rsidRPr="00D71CC3">
        <w:t>defined</w:t>
      </w:r>
      <w:r w:rsidRPr="008D6E9B">
        <w:rPr>
          <w:lang w:val="en-US"/>
        </w:rPr>
        <w:t xml:space="preserve"> </w:t>
      </w:r>
      <w:r w:rsidRPr="00D71CC3">
        <w:t>in</w:t>
      </w:r>
      <w:r w:rsidRPr="008D6E9B">
        <w:rPr>
          <w:lang w:val="en-US"/>
        </w:rPr>
        <w:t xml:space="preserve"> </w:t>
      </w:r>
      <w:r w:rsidRPr="00D71CC3">
        <w:t>detail</w:t>
      </w:r>
      <w:r w:rsidRPr="008D6E9B">
        <w:rPr>
          <w:lang w:val="en-US"/>
        </w:rPr>
        <w:t xml:space="preserve"> </w:t>
      </w:r>
      <w:r w:rsidRPr="00D71CC3">
        <w:t>in</w:t>
      </w:r>
      <w:r w:rsidRPr="008D6E9B">
        <w:rPr>
          <w:lang w:val="en-US"/>
        </w:rPr>
        <w:t xml:space="preserve"> </w:t>
      </w:r>
      <w:r w:rsidRPr="00D71CC3">
        <w:t>Section</w:t>
      </w:r>
      <w:r w:rsidRPr="008D6E9B">
        <w:rPr>
          <w:lang w:val="en-US"/>
        </w:rPr>
        <w:t xml:space="preserve"> 3, </w:t>
      </w:r>
      <w:r w:rsidRPr="00D71CC3">
        <w:t>and</w:t>
      </w:r>
      <w:r w:rsidRPr="008D6E9B">
        <w:rPr>
          <w:lang w:val="en-US"/>
        </w:rPr>
        <w:t xml:space="preserve"> </w:t>
      </w:r>
      <w:r w:rsidRPr="00D71CC3">
        <w:t>makes</w:t>
      </w:r>
      <w:r w:rsidRPr="008D6E9B">
        <w:rPr>
          <w:lang w:val="en-US"/>
        </w:rPr>
        <w:t xml:space="preserve"> </w:t>
      </w:r>
      <w:r w:rsidRPr="00D71CC3">
        <w:t>them</w:t>
      </w:r>
      <w:r w:rsidRPr="008D6E9B">
        <w:rPr>
          <w:lang w:val="en-US"/>
        </w:rPr>
        <w:t xml:space="preserve"> </w:t>
      </w:r>
      <w:r w:rsidRPr="00D71CC3">
        <w:t>easier</w:t>
      </w:r>
      <w:r w:rsidRPr="008D6E9B">
        <w:rPr>
          <w:lang w:val="en-US"/>
        </w:rPr>
        <w:t xml:space="preserve"> </w:t>
      </w:r>
      <w:r w:rsidRPr="00D71CC3">
        <w:t>to</w:t>
      </w:r>
      <w:r w:rsidRPr="008D6E9B">
        <w:rPr>
          <w:lang w:val="en-US"/>
        </w:rPr>
        <w:t xml:space="preserve"> </w:t>
      </w:r>
      <w:r w:rsidRPr="00D71CC3">
        <w:t>understand</w:t>
      </w:r>
      <w:r w:rsidRPr="008D6E9B">
        <w:rPr>
          <w:lang w:val="en-US"/>
        </w:rPr>
        <w:t xml:space="preserve">. </w:t>
      </w:r>
      <w:r w:rsidRPr="00D71CC3">
        <w:t>Include</w:t>
      </w:r>
      <w:r w:rsidRPr="008D6E9B">
        <w:rPr>
          <w:lang w:val="en-US"/>
        </w:rPr>
        <w:t xml:space="preserve"> </w:t>
      </w:r>
      <w:r w:rsidRPr="00D71CC3">
        <w:t>such</w:t>
      </w:r>
      <w:r w:rsidRPr="008D6E9B">
        <w:rPr>
          <w:lang w:val="en-US"/>
        </w:rPr>
        <w:t xml:space="preserve"> </w:t>
      </w:r>
      <w:r w:rsidRPr="00D71CC3">
        <w:t>items</w:t>
      </w:r>
      <w:r w:rsidRPr="008D6E9B">
        <w:rPr>
          <w:lang w:val="en-US"/>
        </w:rPr>
        <w:t xml:space="preserve"> </w:t>
      </w:r>
      <w:r w:rsidRPr="00D71CC3">
        <w:t>as</w:t>
      </w:r>
      <w:r w:rsidRPr="008D6E9B">
        <w:rPr>
          <w:lang w:val="en-US"/>
        </w:rPr>
        <w:t xml:space="preserve">: </w:t>
      </w:r>
    </w:p>
    <w:p w14:paraId="08E0FA3E"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perspective</w:t>
      </w:r>
    </w:p>
    <w:p w14:paraId="39ECCEBA"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functions</w:t>
      </w:r>
    </w:p>
    <w:p w14:paraId="4CC383DF" w14:textId="77777777" w:rsidR="00282EEB" w:rsidRPr="008D6E9B" w:rsidRDefault="00282EEB" w:rsidP="00282EEB">
      <w:pPr>
        <w:pStyle w:val="InfoBlue"/>
        <w:rPr>
          <w:lang w:val="en-US"/>
        </w:rPr>
      </w:pPr>
      <w:r w:rsidRPr="008D6E9B">
        <w:rPr>
          <w:lang w:val="en-US"/>
        </w:rPr>
        <w:t>•</w:t>
      </w:r>
      <w:r w:rsidRPr="008D6E9B">
        <w:rPr>
          <w:lang w:val="en-US"/>
        </w:rPr>
        <w:tab/>
        <w:t xml:space="preserve"> </w:t>
      </w:r>
      <w:r w:rsidRPr="00D71CC3">
        <w:t>user</w:t>
      </w:r>
      <w:r w:rsidRPr="008D6E9B">
        <w:rPr>
          <w:lang w:val="en-US"/>
        </w:rPr>
        <w:t xml:space="preserve"> </w:t>
      </w:r>
      <w:r w:rsidRPr="00D71CC3">
        <w:t>characteristics</w:t>
      </w:r>
    </w:p>
    <w:p w14:paraId="03A6D4BD" w14:textId="77777777" w:rsidR="00282EEB" w:rsidRPr="008D6E9B" w:rsidRDefault="00282EEB" w:rsidP="00282EEB">
      <w:pPr>
        <w:pStyle w:val="InfoBlue"/>
        <w:rPr>
          <w:lang w:val="en-US"/>
        </w:rPr>
      </w:pPr>
      <w:r w:rsidRPr="008D6E9B">
        <w:rPr>
          <w:lang w:val="en-US"/>
        </w:rPr>
        <w:t>•</w:t>
      </w:r>
      <w:r w:rsidRPr="008D6E9B">
        <w:rPr>
          <w:lang w:val="en-US"/>
        </w:rPr>
        <w:tab/>
      </w:r>
      <w:r w:rsidRPr="00D71CC3">
        <w:t>constraints</w:t>
      </w:r>
    </w:p>
    <w:p w14:paraId="323BF827" w14:textId="77777777" w:rsidR="00282EEB" w:rsidRPr="008D6E9B" w:rsidRDefault="00282EEB" w:rsidP="00282EEB">
      <w:pPr>
        <w:pStyle w:val="InfoBlue"/>
        <w:rPr>
          <w:lang w:val="en-US"/>
        </w:rPr>
      </w:pPr>
      <w:r w:rsidRPr="008D6E9B">
        <w:rPr>
          <w:lang w:val="en-US"/>
        </w:rPr>
        <w:t>•</w:t>
      </w:r>
      <w:r w:rsidRPr="008D6E9B">
        <w:rPr>
          <w:lang w:val="en-US"/>
        </w:rPr>
        <w:tab/>
      </w:r>
      <w:r w:rsidRPr="00D71CC3">
        <w:t>assumptions</w:t>
      </w:r>
      <w:r w:rsidRPr="008D6E9B">
        <w:rPr>
          <w:lang w:val="en-US"/>
        </w:rPr>
        <w:t xml:space="preserve"> </w:t>
      </w:r>
      <w:r w:rsidRPr="00D71CC3">
        <w:t>and</w:t>
      </w:r>
      <w:r w:rsidRPr="008D6E9B">
        <w:rPr>
          <w:lang w:val="en-US"/>
        </w:rPr>
        <w:t xml:space="preserve"> </w:t>
      </w:r>
      <w:r w:rsidRPr="00D71CC3">
        <w:t>dependencies</w:t>
      </w:r>
    </w:p>
    <w:p w14:paraId="41ABD16D" w14:textId="77777777" w:rsidR="00282EEB" w:rsidRPr="008D6E9B" w:rsidRDefault="00282EEB" w:rsidP="00282EEB">
      <w:pPr>
        <w:pStyle w:val="InfoBlue"/>
        <w:rPr>
          <w:lang w:val="en-US"/>
        </w:rPr>
      </w:pPr>
      <w:r w:rsidRPr="008D6E9B">
        <w:rPr>
          <w:lang w:val="en-US"/>
        </w:rPr>
        <w:t>•</w:t>
      </w:r>
      <w:r w:rsidRPr="008D6E9B">
        <w:rPr>
          <w:lang w:val="en-US"/>
        </w:rPr>
        <w:tab/>
      </w:r>
      <w:r w:rsidRPr="00D71CC3">
        <w:t>requirements</w:t>
      </w:r>
      <w:r w:rsidRPr="008D6E9B">
        <w:rPr>
          <w:lang w:val="en-US"/>
        </w:rPr>
        <w:t xml:space="preserve"> </w:t>
      </w:r>
      <w:r w:rsidRPr="00D71CC3">
        <w:t>subsets</w:t>
      </w:r>
      <w:r w:rsidRPr="008D6E9B">
        <w:rPr>
          <w:lang w:val="en-US"/>
        </w:rPr>
        <w:t>]</w:t>
      </w:r>
    </w:p>
    <w:p w14:paraId="21CDAEB2" w14:textId="77777777" w:rsidR="00282EEB" w:rsidRPr="008D6E9B" w:rsidRDefault="00282EEB" w:rsidP="00282EEB">
      <w:pPr>
        <w:pStyle w:val="1Einrckung"/>
        <w:rPr>
          <w:lang w:val="en-US"/>
        </w:rPr>
      </w:pPr>
    </w:p>
    <w:p w14:paraId="5E82CB9D" w14:textId="68095CFE" w:rsidR="00E13A7C" w:rsidRPr="00D52D6E" w:rsidRDefault="00E269AD" w:rsidP="00D52D6E">
      <w:pPr>
        <w:pStyle w:val="2"/>
        <w:rPr>
          <w:lang w:val="ru-RU"/>
        </w:rPr>
      </w:pPr>
      <w:bookmarkStart w:id="15" w:name="_Toc115853727"/>
      <w:r>
        <w:rPr>
          <w:lang w:val="ru-RU"/>
        </w:rPr>
        <w:t>Описание издели</w:t>
      </w:r>
      <w:bookmarkEnd w:id="15"/>
      <w:r w:rsidR="002245E2">
        <w:rPr>
          <w:lang w:val="ru-RU"/>
        </w:rPr>
        <w:t>я</w:t>
      </w:r>
    </w:p>
    <w:p w14:paraId="5ACA215F" w14:textId="558198EF" w:rsidR="00E269AD" w:rsidRDefault="00E269AD" w:rsidP="00E269AD">
      <w:pPr>
        <w:pStyle w:val="3"/>
        <w:rPr>
          <w:lang w:val="ru-RU"/>
        </w:rPr>
      </w:pPr>
      <w:bookmarkStart w:id="16" w:name="_Toc115853729"/>
      <w:r>
        <w:rPr>
          <w:lang w:val="ru-RU"/>
        </w:rPr>
        <w:lastRenderedPageBreak/>
        <w:t>Интерфейсы пользователя</w:t>
      </w:r>
      <w:bookmarkEnd w:id="16"/>
    </w:p>
    <w:p w14:paraId="778141D5" w14:textId="138A92CD" w:rsidR="005812BD" w:rsidRPr="005812BD" w:rsidRDefault="002245E2" w:rsidP="005812BD">
      <w:pPr>
        <w:rPr>
          <w:lang w:val="ru-RU"/>
        </w:rPr>
      </w:pPr>
      <w:commentRangeStart w:id="17"/>
      <w:r>
        <w:rPr>
          <w:lang w:val="ru-RU"/>
        </w:rPr>
        <w:t xml:space="preserve">Основным пользовательским интерфейсом должен быть веб-браузер, в котором доступен полный </w:t>
      </w:r>
      <w:r w:rsidR="00DB41C9">
        <w:rPr>
          <w:lang w:val="ru-RU"/>
        </w:rPr>
        <w:t xml:space="preserve">функционал продукта. </w:t>
      </w:r>
      <w:r w:rsidR="004C46F6">
        <w:rPr>
          <w:lang w:val="ru-RU"/>
        </w:rPr>
        <w:t>Каждому оператору предоставляются данные об отслеживаемых водителях в виде таблицы</w:t>
      </w:r>
      <w:commentRangeEnd w:id="17"/>
      <w:r w:rsidR="00FA4DF1">
        <w:rPr>
          <w:rStyle w:val="a5"/>
        </w:rPr>
        <w:commentReference w:id="17"/>
      </w:r>
      <w:r w:rsidR="005812BD">
        <w:rPr>
          <w:lang w:val="ru-RU"/>
        </w:rPr>
        <w:t>.</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0C213183" w14:textId="77F8D21F" w:rsidR="00F60032" w:rsidRDefault="005D23DE" w:rsidP="00F60032">
      <w:pPr>
        <w:rPr>
          <w:lang w:val="ru-RU"/>
        </w:rPr>
      </w:pPr>
      <w:r>
        <w:rPr>
          <w:lang w:val="ru-RU"/>
        </w:rPr>
        <w:t>Интерфейс программного обеспечения выражен таблицей. В таблице присутствуют поля</w:t>
      </w:r>
      <w:r w:rsidRPr="005D23DE">
        <w:rPr>
          <w:lang w:val="ru-RU"/>
        </w:rPr>
        <w:t xml:space="preserve">: </w:t>
      </w:r>
      <w:r>
        <w:rPr>
          <w:lang w:val="ru-RU"/>
        </w:rPr>
        <w:t xml:space="preserve">идентификатора датчика, инициалы </w:t>
      </w:r>
      <w:r w:rsidR="008D567B">
        <w:rPr>
          <w:lang w:val="ru-RU"/>
        </w:rPr>
        <w:t>водителя</w:t>
      </w:r>
      <w:r>
        <w:rPr>
          <w:lang w:val="ru-RU"/>
        </w:rPr>
        <w:t xml:space="preserve"> за котором закреплен датчик, количество участков с превышением скорости и отклонения от маршрута.</w:t>
      </w:r>
    </w:p>
    <w:p w14:paraId="1FA1F0F7" w14:textId="22A5F765" w:rsidR="00893E76" w:rsidRDefault="00893E76" w:rsidP="00F60032">
      <w:pPr>
        <w:rPr>
          <w:lang w:val="ru-RU"/>
        </w:rPr>
      </w:pPr>
    </w:p>
    <w:p w14:paraId="60D3F043" w14:textId="645A6FF9" w:rsidR="00893E76" w:rsidRPr="00893E76" w:rsidRDefault="00893E76" w:rsidP="00893E76">
      <w:pPr>
        <w:pStyle w:val="3"/>
        <w:numPr>
          <w:ilvl w:val="0"/>
          <w:numId w:val="0"/>
        </w:numPr>
        <w:rPr>
          <w:lang w:val="ru-RU"/>
        </w:rPr>
      </w:pPr>
      <w:r w:rsidRPr="00893E76">
        <w:rPr>
          <w:lang w:val="ru-RU"/>
        </w:rPr>
        <w:t xml:space="preserve">2.1.3 </w:t>
      </w:r>
      <w:r>
        <w:rPr>
          <w:lang w:val="ru-RU"/>
        </w:rPr>
        <w:t>Интерфейсы аппаратных средств ЭВМ</w:t>
      </w:r>
    </w:p>
    <w:p w14:paraId="5310A9C6" w14:textId="27C1982D" w:rsidR="00893E76" w:rsidRPr="00893E76" w:rsidRDefault="00893E76" w:rsidP="00893E76">
      <w:pPr>
        <w:rPr>
          <w:lang w:val="ru-RU"/>
        </w:rPr>
      </w:pPr>
      <w:commentRangeStart w:id="19"/>
      <w:r>
        <w:rPr>
          <w:lang w:val="ru-RU"/>
        </w:rPr>
        <w:t>Для работы бек</w:t>
      </w:r>
      <w:r w:rsidR="00A451B3">
        <w:rPr>
          <w:lang w:val="ru-RU"/>
        </w:rPr>
        <w:t>-</w:t>
      </w:r>
      <w:r>
        <w:rPr>
          <w:lang w:val="ru-RU"/>
        </w:rPr>
        <w:t>офиса требуется архитектура клиент-серверная архитектура</w:t>
      </w:r>
      <w:commentRangeEnd w:id="19"/>
      <w:r w:rsidR="00FA4DF1">
        <w:rPr>
          <w:rStyle w:val="a5"/>
        </w:rPr>
        <w:commentReference w:id="19"/>
      </w:r>
      <w:r>
        <w:rPr>
          <w:lang w:val="ru-RU"/>
        </w:rPr>
        <w:t>.</w:t>
      </w:r>
    </w:p>
    <w:p w14:paraId="70752836" w14:textId="77777777" w:rsidR="00E269AD" w:rsidRDefault="00227A56" w:rsidP="00E269AD">
      <w:pPr>
        <w:pStyle w:val="3"/>
        <w:rPr>
          <w:lang w:val="ru-RU"/>
        </w:rPr>
      </w:pPr>
      <w:bookmarkStart w:id="20" w:name="_Toc115853732"/>
      <w:r>
        <w:rPr>
          <w:lang w:val="ru-RU"/>
        </w:rPr>
        <w:t>Интерфейсы коммуникаций</w:t>
      </w:r>
      <w:bookmarkEnd w:id="20"/>
    </w:p>
    <w:p w14:paraId="5994843C" w14:textId="191A9E4C" w:rsidR="00F60032" w:rsidRPr="00F60032" w:rsidRDefault="00252DC5" w:rsidP="00F60032">
      <w:pPr>
        <w:rPr>
          <w:lang w:val="ru-RU"/>
        </w:rPr>
      </w:pPr>
      <w:r>
        <w:rPr>
          <w:lang w:val="ru-RU"/>
        </w:rPr>
        <w:t>Мобильная связь.</w:t>
      </w:r>
    </w:p>
    <w:p w14:paraId="31A1E09E" w14:textId="77777777" w:rsidR="00227A56" w:rsidRDefault="00227A56" w:rsidP="00227A56">
      <w:pPr>
        <w:pStyle w:val="3"/>
        <w:rPr>
          <w:lang w:val="ru-RU"/>
        </w:rPr>
      </w:pPr>
      <w:bookmarkStart w:id="21" w:name="_Toc115853733"/>
      <w:r>
        <w:rPr>
          <w:lang w:val="ru-RU"/>
        </w:rPr>
        <w:t>Ограничения памяти</w:t>
      </w:r>
      <w:bookmarkEnd w:id="21"/>
    </w:p>
    <w:p w14:paraId="2A32D9AD" w14:textId="5C716B96" w:rsidR="00F60032" w:rsidRPr="00063ACF" w:rsidRDefault="00063ACF" w:rsidP="00F60032">
      <w:pPr>
        <w:rPr>
          <w:lang w:val="ru-RU"/>
        </w:rPr>
      </w:pPr>
      <w:r w:rsidRPr="00063ACF">
        <w:rPr>
          <w:lang w:val="ru-RU"/>
        </w:rPr>
        <w:t xml:space="preserve">Продукт будет работать на ПК с процессором выше </w:t>
      </w:r>
      <w:r w:rsidRPr="00063ACF">
        <w:rPr>
          <w:lang w:val="en-US"/>
        </w:rPr>
        <w:t>Intel</w:t>
      </w:r>
      <w:r w:rsidRPr="00063ACF">
        <w:rPr>
          <w:lang w:val="ru-RU"/>
        </w:rPr>
        <w:t xml:space="preserve"> </w:t>
      </w:r>
      <w:r w:rsidRPr="00063ACF">
        <w:rPr>
          <w:lang w:val="en-US"/>
        </w:rPr>
        <w:t>Pentium</w:t>
      </w:r>
      <w:r w:rsidRPr="00063ACF">
        <w:rPr>
          <w:lang w:val="ru-RU"/>
        </w:rPr>
        <w:t xml:space="preserve"> или совместимым, </w:t>
      </w:r>
      <w:r w:rsidR="00EA7857">
        <w:rPr>
          <w:lang w:val="ru-RU"/>
        </w:rPr>
        <w:t>4 ГБ</w:t>
      </w:r>
      <w:r w:rsidRPr="00063ACF">
        <w:rPr>
          <w:lang w:val="ru-RU"/>
        </w:rPr>
        <w:t xml:space="preserve"> оперативной памяти, разрешением экрана </w:t>
      </w:r>
      <w:r w:rsidR="00EA7857">
        <w:rPr>
          <w:lang w:val="ru-RU"/>
        </w:rPr>
        <w:t>1920х1080</w:t>
      </w:r>
      <w:r w:rsidRPr="00063ACF">
        <w:rPr>
          <w:lang w:val="ru-RU"/>
        </w:rPr>
        <w:t xml:space="preserve"> и </w:t>
      </w:r>
      <w:r w:rsidR="0010232A">
        <w:rPr>
          <w:lang w:val="ru-RU"/>
        </w:rPr>
        <w:t>32</w:t>
      </w:r>
      <w:r w:rsidR="00EA7857">
        <w:rPr>
          <w:lang w:val="ru-RU"/>
        </w:rPr>
        <w:t xml:space="preserve"> ГБ </w:t>
      </w:r>
      <w:r w:rsidRPr="00063ACF">
        <w:rPr>
          <w:lang w:val="ru-RU"/>
        </w:rPr>
        <w:t>свободного места на жестком диске</w:t>
      </w:r>
      <w:r w:rsidR="0010232A" w:rsidRPr="0010232A">
        <w:rPr>
          <w:lang w:val="ru-RU"/>
        </w:rPr>
        <w:t xml:space="preserve">, </w:t>
      </w:r>
      <w:r w:rsidR="0010232A">
        <w:rPr>
          <w:lang w:val="en-US"/>
        </w:rPr>
        <w:t>OC</w:t>
      </w:r>
      <w:r w:rsidR="0010232A" w:rsidRPr="0010232A">
        <w:rPr>
          <w:lang w:val="ru-RU"/>
        </w:rPr>
        <w:t xml:space="preserve"> </w:t>
      </w:r>
      <w:r w:rsidR="0010232A">
        <w:rPr>
          <w:lang w:val="en-US"/>
        </w:rPr>
        <w:t>Windows</w:t>
      </w:r>
      <w:r w:rsidR="0010232A" w:rsidRPr="0010232A">
        <w:rPr>
          <w:lang w:val="ru-RU"/>
        </w:rPr>
        <w:t xml:space="preserve"> 10</w:t>
      </w:r>
      <w:r w:rsidR="0010232A">
        <w:rPr>
          <w:lang w:val="ru-RU"/>
        </w:rPr>
        <w:t xml:space="preserve"> </w:t>
      </w:r>
      <w:r w:rsidR="00114A27">
        <w:rPr>
          <w:lang w:val="en-US"/>
        </w:rPr>
        <w:t>Enterpri</w:t>
      </w:r>
      <w:r w:rsidR="004F2C5F">
        <w:rPr>
          <w:lang w:val="en-US"/>
        </w:rPr>
        <w:t>s</w:t>
      </w:r>
      <w:r w:rsidR="00114A27">
        <w:rPr>
          <w:lang w:val="en-US"/>
        </w:rPr>
        <w:t>e</w:t>
      </w:r>
      <w:r>
        <w:rPr>
          <w:lang w:val="ru-RU"/>
        </w:rPr>
        <w:t xml:space="preserve">. </w:t>
      </w:r>
      <w:r w:rsidRPr="00063ACF">
        <w:rPr>
          <w:lang w:val="ru-RU"/>
        </w:rPr>
        <w:t>Системы также должны иметь устройства ввода с клавиатурой и мышью.</w:t>
      </w:r>
    </w:p>
    <w:p w14:paraId="6E932AA5" w14:textId="3C15150B" w:rsidR="00E76C18" w:rsidRPr="00044A44" w:rsidRDefault="00227A56" w:rsidP="00E76C18">
      <w:pPr>
        <w:pStyle w:val="3"/>
        <w:rPr>
          <w:lang w:val="ru-RU"/>
        </w:rPr>
      </w:pPr>
      <w:bookmarkStart w:id="22" w:name="_Toc115853735"/>
      <w:r>
        <w:rPr>
          <w:lang w:val="ru-RU"/>
        </w:rPr>
        <w:t>Требования настройки рабочих мест</w:t>
      </w:r>
      <w:bookmarkEnd w:id="22"/>
    </w:p>
    <w:p w14:paraId="5F3E85C5" w14:textId="2DDE0D23" w:rsidR="00E76C18" w:rsidRPr="00E76C18" w:rsidRDefault="00E76C18" w:rsidP="00E76C18">
      <w:pPr>
        <w:rPr>
          <w:lang w:val="ru-RU"/>
        </w:rPr>
      </w:pPr>
      <w:r>
        <w:rPr>
          <w:lang w:val="ru-RU"/>
        </w:rPr>
        <w:t>Устройство ввода</w:t>
      </w:r>
      <w:r>
        <w:rPr>
          <w:lang w:val="en-US"/>
        </w:rPr>
        <w:t>/</w:t>
      </w:r>
      <w:r>
        <w:rPr>
          <w:lang w:val="ru-RU"/>
        </w:rPr>
        <w:t>вывода</w:t>
      </w:r>
      <w:r>
        <w:rPr>
          <w:lang w:val="en-US"/>
        </w:rPr>
        <w:t xml:space="preserve">, </w:t>
      </w:r>
      <w:r>
        <w:rPr>
          <w:lang w:val="ru-RU"/>
        </w:rPr>
        <w:t>ПК</w:t>
      </w:r>
    </w:p>
    <w:p w14:paraId="2233D266" w14:textId="6609F9AF" w:rsidR="005D23DE" w:rsidRDefault="00815614" w:rsidP="005D23DE">
      <w:pPr>
        <w:pStyle w:val="2"/>
        <w:rPr>
          <w:lang w:val="ru-RU"/>
        </w:rPr>
      </w:pPr>
      <w:bookmarkStart w:id="23" w:name="_Toc115853736"/>
      <w:r>
        <w:rPr>
          <w:lang w:val="ru-RU"/>
        </w:rPr>
        <w:t>Функции изделия</w:t>
      </w:r>
      <w:bookmarkEnd w:id="23"/>
    </w:p>
    <w:p w14:paraId="27BC9048" w14:textId="06CA38A4" w:rsidR="00044A44" w:rsidRDefault="00044A44" w:rsidP="00044A44">
      <w:pPr>
        <w:pStyle w:val="1Einrckung"/>
        <w:rPr>
          <w:lang w:val="ru-RU"/>
        </w:rPr>
      </w:pPr>
      <w:r>
        <w:rPr>
          <w:lang w:val="ru-RU"/>
        </w:rPr>
        <w:t xml:space="preserve">- </w:t>
      </w:r>
      <w:commentRangeStart w:id="24"/>
      <w:r w:rsidR="00E242ED">
        <w:rPr>
          <w:lang w:val="ru-RU"/>
        </w:rPr>
        <w:t>П</w:t>
      </w:r>
      <w:r>
        <w:rPr>
          <w:lang w:val="ru-RU"/>
        </w:rPr>
        <w:t>редставление данных</w:t>
      </w:r>
      <w:commentRangeEnd w:id="24"/>
      <w:r w:rsidR="00FA4DF1">
        <w:rPr>
          <w:rStyle w:val="a5"/>
          <w:color w:val="auto"/>
        </w:rPr>
        <w:commentReference w:id="24"/>
      </w:r>
    </w:p>
    <w:p w14:paraId="73FE55DE" w14:textId="6A3B96FF" w:rsidR="00044A44" w:rsidRDefault="00044A44" w:rsidP="00044A44">
      <w:pPr>
        <w:pStyle w:val="1Einrckung"/>
        <w:rPr>
          <w:lang w:val="ru-RU"/>
        </w:rPr>
      </w:pPr>
      <w:r>
        <w:rPr>
          <w:lang w:val="ru-RU"/>
        </w:rPr>
        <w:t xml:space="preserve">- </w:t>
      </w:r>
      <w:r w:rsidR="00E242ED">
        <w:rPr>
          <w:lang w:val="ru-RU"/>
        </w:rPr>
        <w:t>Ч</w:t>
      </w:r>
      <w:r>
        <w:rPr>
          <w:lang w:val="ru-RU"/>
        </w:rPr>
        <w:t>ат с водителем</w:t>
      </w:r>
    </w:p>
    <w:p w14:paraId="4C5E0B86" w14:textId="3B454E09" w:rsidR="00E242ED" w:rsidRPr="00044A44" w:rsidRDefault="00E242ED" w:rsidP="00044A44">
      <w:pPr>
        <w:pStyle w:val="1Einrckung"/>
        <w:rPr>
          <w:lang w:val="ru-RU"/>
        </w:rPr>
      </w:pPr>
      <w:r>
        <w:rPr>
          <w:lang w:val="ru-RU"/>
        </w:rPr>
        <w:t xml:space="preserve">- </w:t>
      </w:r>
      <w:r w:rsidR="00862B43">
        <w:rPr>
          <w:lang w:val="ru-RU"/>
        </w:rPr>
        <w:t>З</w:t>
      </w:r>
      <w:r>
        <w:rPr>
          <w:lang w:val="ru-RU"/>
        </w:rPr>
        <w:t>акрепление датчика за водителем</w:t>
      </w:r>
    </w:p>
    <w:p w14:paraId="0808493A" w14:textId="4698E83E" w:rsidR="00815614" w:rsidRDefault="00815614" w:rsidP="00815614">
      <w:pPr>
        <w:pStyle w:val="2"/>
        <w:rPr>
          <w:lang w:val="ru-RU"/>
        </w:rPr>
      </w:pPr>
      <w:bookmarkStart w:id="25" w:name="_Toc115853737"/>
      <w:r>
        <w:rPr>
          <w:lang w:val="ru-RU"/>
        </w:rPr>
        <w:t>Характеристики пользователей</w:t>
      </w:r>
      <w:bookmarkEnd w:id="25"/>
    </w:p>
    <w:p w14:paraId="47C2AA19" w14:textId="07A5E96D" w:rsidR="00D916B7" w:rsidRPr="00853D8A" w:rsidRDefault="00551D81" w:rsidP="00D916B7">
      <w:pPr>
        <w:rPr>
          <w:lang w:val="ru-RU"/>
        </w:rPr>
      </w:pPr>
      <w:r>
        <w:rPr>
          <w:lang w:val="ru-RU"/>
        </w:rPr>
        <w:t xml:space="preserve">Базовое владение ПК и </w:t>
      </w:r>
      <w:r>
        <w:rPr>
          <w:lang w:val="en-US"/>
        </w:rPr>
        <w:t>OC</w:t>
      </w:r>
      <w:r w:rsidRPr="00551D81">
        <w:rPr>
          <w:lang w:val="ru-RU"/>
        </w:rPr>
        <w:t xml:space="preserve"> </w:t>
      </w:r>
      <w:r>
        <w:rPr>
          <w:lang w:val="en-US"/>
        </w:rPr>
        <w:t>Windows</w:t>
      </w:r>
      <w:r w:rsidR="00853D8A" w:rsidRPr="00853D8A">
        <w:rPr>
          <w:lang w:val="ru-RU"/>
        </w:rPr>
        <w:t>.</w:t>
      </w:r>
    </w:p>
    <w:p w14:paraId="74821F73" w14:textId="788BB8FC" w:rsidR="00815614" w:rsidRDefault="00815614" w:rsidP="00815614">
      <w:pPr>
        <w:pStyle w:val="2"/>
        <w:rPr>
          <w:lang w:val="ru-RU"/>
        </w:rPr>
      </w:pPr>
      <w:bookmarkStart w:id="26" w:name="_Toc115853738"/>
      <w:r>
        <w:rPr>
          <w:lang w:val="ru-RU"/>
        </w:rPr>
        <w:t>Ограничения</w:t>
      </w:r>
      <w:bookmarkEnd w:id="26"/>
    </w:p>
    <w:p w14:paraId="23449336" w14:textId="20DE56FF" w:rsidR="002143A3" w:rsidRPr="002143A3" w:rsidRDefault="002143A3" w:rsidP="002143A3">
      <w:pPr>
        <w:pStyle w:val="1Einrckung"/>
        <w:ind w:left="0"/>
        <w:rPr>
          <w:lang w:val="ru-RU"/>
        </w:rPr>
      </w:pPr>
      <w:r>
        <w:rPr>
          <w:lang w:val="ru-RU"/>
        </w:rPr>
        <w:t xml:space="preserve">Местонахождение </w:t>
      </w:r>
      <w:r w:rsidR="001B39A9">
        <w:rPr>
          <w:lang w:val="ru-RU"/>
        </w:rPr>
        <w:t>водителя</w:t>
      </w:r>
      <w:r>
        <w:rPr>
          <w:lang w:val="ru-RU"/>
        </w:rPr>
        <w:t xml:space="preserve"> и </w:t>
      </w:r>
      <w:r w:rsidR="00201E4A">
        <w:rPr>
          <w:lang w:val="ru-RU"/>
        </w:rPr>
        <w:t>состояние связи у датчика</w:t>
      </w:r>
      <w:r>
        <w:rPr>
          <w:lang w:val="ru-RU"/>
        </w:rPr>
        <w:t>.</w:t>
      </w:r>
    </w:p>
    <w:p w14:paraId="1BC12E98" w14:textId="6C1323C3" w:rsidR="00815614" w:rsidRDefault="00815614" w:rsidP="00815614">
      <w:pPr>
        <w:pStyle w:val="2"/>
        <w:rPr>
          <w:lang w:val="ru-RU"/>
        </w:rPr>
      </w:pPr>
      <w:bookmarkStart w:id="27" w:name="_Toc115853739"/>
      <w:r>
        <w:rPr>
          <w:lang w:val="ru-RU"/>
        </w:rPr>
        <w:t>Предположения и зависимости</w:t>
      </w:r>
      <w:bookmarkEnd w:id="27"/>
    </w:p>
    <w:p w14:paraId="354FDCDD" w14:textId="31748CCC" w:rsidR="001B39A9" w:rsidRPr="001B39A9" w:rsidRDefault="001B39A9" w:rsidP="001B39A9">
      <w:pPr>
        <w:pStyle w:val="1Einrckung"/>
        <w:ind w:left="0"/>
        <w:rPr>
          <w:lang w:val="ru-RU"/>
        </w:rPr>
      </w:pPr>
      <w:r>
        <w:rPr>
          <w:lang w:val="ru-RU"/>
        </w:rPr>
        <w:t>Потеря соединения сотовой связи.</w:t>
      </w:r>
    </w:p>
    <w:p w14:paraId="284F3DFF" w14:textId="06436E80" w:rsidR="007823B5" w:rsidRDefault="005B09DE" w:rsidP="007823B5">
      <w:pPr>
        <w:pStyle w:val="1"/>
        <w:keepNext/>
        <w:tabs>
          <w:tab w:val="num" w:pos="709"/>
        </w:tabs>
        <w:ind w:left="709" w:hanging="709"/>
        <w:rPr>
          <w:lang w:val="en-GB"/>
        </w:rPr>
      </w:pPr>
      <w:bookmarkStart w:id="28" w:name="_Toc115853741"/>
      <w:commentRangeStart w:id="29"/>
      <w:r>
        <w:rPr>
          <w:lang w:val="ru-RU"/>
        </w:rPr>
        <w:t xml:space="preserve">Детальные </w:t>
      </w:r>
      <w:commentRangeEnd w:id="29"/>
      <w:r w:rsidR="00FA4DF1">
        <w:rPr>
          <w:rStyle w:val="a5"/>
          <w:b w:val="0"/>
          <w:color w:val="auto"/>
          <w:kern w:val="0"/>
        </w:rPr>
        <w:commentReference w:id="29"/>
      </w:r>
      <w:r>
        <w:rPr>
          <w:lang w:val="ru-RU"/>
        </w:rPr>
        <w:t>требования</w:t>
      </w:r>
      <w:bookmarkEnd w:id="28"/>
      <w:r w:rsidR="007823B5" w:rsidRPr="00D71CC3">
        <w:rPr>
          <w:lang w:val="en-GB"/>
        </w:rPr>
        <w:t xml:space="preserve"> </w:t>
      </w:r>
    </w:p>
    <w:p w14:paraId="63F2E0F7" w14:textId="77777777" w:rsidR="00360517" w:rsidRPr="00360517" w:rsidRDefault="00360517" w:rsidP="00360517">
      <w:pPr>
        <w:pStyle w:val="1Einrckung"/>
        <w:rPr>
          <w:lang w:val="en-GB"/>
        </w:rPr>
      </w:pP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0FCA404E" w:rsidR="005D5FBD" w:rsidRDefault="005D5FBD" w:rsidP="005D5FBD">
      <w:pPr>
        <w:pStyle w:val="2"/>
        <w:rPr>
          <w:lang w:val="ru-RU"/>
        </w:rPr>
      </w:pPr>
      <w:bookmarkStart w:id="30" w:name="_Toc115853742"/>
      <w:r>
        <w:rPr>
          <w:lang w:val="ru-RU"/>
        </w:rPr>
        <w:t>Функциональные требования</w:t>
      </w:r>
      <w:bookmarkEnd w:id="30"/>
    </w:p>
    <w:p w14:paraId="5E4DE9BF" w14:textId="65F7B33D" w:rsidR="00BB4573" w:rsidRPr="00C852F9" w:rsidRDefault="00C852F9" w:rsidP="00BB4573">
      <w:pPr>
        <w:pStyle w:val="1Einrckung"/>
        <w:ind w:left="0"/>
        <w:rPr>
          <w:lang w:val="ru-RU"/>
        </w:rPr>
      </w:pPr>
      <w:r>
        <w:rPr>
          <w:lang w:val="ru-RU"/>
        </w:rPr>
        <w:t xml:space="preserve">Данный комплект представляет собой специальный датчик с </w:t>
      </w:r>
      <w:r>
        <w:rPr>
          <w:lang w:val="en-US"/>
        </w:rPr>
        <w:t>GPRS</w:t>
      </w:r>
      <w:r w:rsidRPr="00C852F9">
        <w:rPr>
          <w:lang w:val="ru-RU"/>
        </w:rPr>
        <w:t xml:space="preserve"> </w:t>
      </w:r>
      <w:r>
        <w:rPr>
          <w:lang w:val="ru-RU"/>
        </w:rPr>
        <w:t xml:space="preserve">модулем и портом для подключения к диагностическому модулю автомобиля. Датчик снимает данные с автомобиля раз в мину и отправляет раз в час по </w:t>
      </w:r>
      <w:r>
        <w:rPr>
          <w:lang w:val="en-US"/>
        </w:rPr>
        <w:t>ftp</w:t>
      </w:r>
      <w:r>
        <w:rPr>
          <w:lang w:val="ru-RU"/>
        </w:rPr>
        <w:t xml:space="preserve"> протоколу на бек</w:t>
      </w:r>
      <w:r w:rsidR="00A451B3">
        <w:rPr>
          <w:lang w:val="ru-RU"/>
        </w:rPr>
        <w:t>-</w:t>
      </w:r>
      <w:r>
        <w:rPr>
          <w:lang w:val="ru-RU"/>
        </w:rPr>
        <w:t>офис компании. Также бек</w:t>
      </w:r>
      <w:r w:rsidR="00A451B3">
        <w:rPr>
          <w:lang w:val="ru-RU"/>
        </w:rPr>
        <w:t>-</w:t>
      </w:r>
      <w:r>
        <w:rPr>
          <w:lang w:val="ru-RU"/>
        </w:rPr>
        <w:t xml:space="preserve">офис </w:t>
      </w:r>
      <w:r>
        <w:rPr>
          <w:lang w:val="ru-RU"/>
        </w:rPr>
        <w:lastRenderedPageBreak/>
        <w:t xml:space="preserve">должен заниматься обработкой </w:t>
      </w:r>
      <w:r w:rsidRPr="00C852F9">
        <w:rPr>
          <w:lang w:val="ru-RU"/>
        </w:rPr>
        <w:t>“</w:t>
      </w:r>
      <w:r>
        <w:rPr>
          <w:lang w:val="ru-RU"/>
        </w:rPr>
        <w:t>сырых</w:t>
      </w:r>
      <w:r w:rsidRPr="00C852F9">
        <w:rPr>
          <w:lang w:val="ru-RU"/>
        </w:rPr>
        <w:t>”</w:t>
      </w:r>
      <w:r>
        <w:rPr>
          <w:lang w:val="ru-RU"/>
        </w:rPr>
        <w:t xml:space="preserve"> данных и предоставлять их в виде таблицы для оператора.</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1" w:name="_Toc456598595"/>
      <w:bookmarkStart w:id="32" w:name="_Toc517499394"/>
      <w:bookmarkStart w:id="33" w:name="_Toc523209237"/>
      <w:bookmarkStart w:id="34" w:name="_Toc523210873"/>
      <w:bookmarkStart w:id="35" w:name="_Toc523212977"/>
      <w:bookmarkStart w:id="36" w:name="_Toc523297938"/>
      <w:bookmarkStart w:id="37" w:name="_Toc523298828"/>
      <w:bookmarkStart w:id="38" w:name="_Toc88921664"/>
      <w:bookmarkStart w:id="39" w:name="_Toc115853743"/>
      <w:r w:rsidRPr="00D71CC3">
        <w:rPr>
          <w:lang w:val="en-GB"/>
        </w:rPr>
        <w:t>&lt;Functional Requirement One&gt;</w:t>
      </w:r>
      <w:bookmarkEnd w:id="31"/>
      <w:bookmarkEnd w:id="32"/>
      <w:bookmarkEnd w:id="33"/>
      <w:bookmarkEnd w:id="34"/>
      <w:bookmarkEnd w:id="35"/>
      <w:bookmarkEnd w:id="36"/>
      <w:bookmarkEnd w:id="37"/>
      <w:bookmarkEnd w:id="38"/>
      <w:bookmarkEnd w:id="39"/>
    </w:p>
    <w:p w14:paraId="39399BFB" w14:textId="77777777" w:rsidR="0021158A" w:rsidRPr="00D71CC3" w:rsidRDefault="0021158A" w:rsidP="0021158A">
      <w:pPr>
        <w:pStyle w:val="InfoBlue"/>
      </w:pPr>
      <w:r w:rsidRPr="00D71CC3">
        <w:t>[The requirement description.]</w:t>
      </w:r>
    </w:p>
    <w:p w14:paraId="4834A0A8" w14:textId="463C1348" w:rsidR="00C852F9" w:rsidRDefault="00FF55D8" w:rsidP="002932F2">
      <w:pPr>
        <w:pStyle w:val="2"/>
        <w:keepNext/>
        <w:tabs>
          <w:tab w:val="num" w:pos="709"/>
        </w:tabs>
        <w:spacing w:before="360"/>
        <w:ind w:left="709" w:hanging="709"/>
        <w:rPr>
          <w:lang w:val="en-GB"/>
        </w:rPr>
      </w:pPr>
      <w:bookmarkStart w:id="40" w:name="_Toc115853744"/>
      <w:r>
        <w:rPr>
          <w:lang w:val="ru-RU"/>
        </w:rPr>
        <w:t>Надежность</w:t>
      </w:r>
      <w:bookmarkEnd w:id="40"/>
      <w:r w:rsidRPr="00D71CC3">
        <w:rPr>
          <w:lang w:val="en-GB"/>
        </w:rPr>
        <w:t xml:space="preserve"> </w:t>
      </w:r>
    </w:p>
    <w:p w14:paraId="3A95E635" w14:textId="77777777" w:rsidR="00A16A28" w:rsidRDefault="00A16A28" w:rsidP="00A16A28">
      <w:pPr>
        <w:pStyle w:val="1Einrckung"/>
        <w:ind w:left="0"/>
        <w:rPr>
          <w:lang w:val="ru-RU"/>
        </w:rPr>
      </w:pPr>
      <w:r>
        <w:rPr>
          <w:lang w:val="ru-RU"/>
        </w:rPr>
        <w:t>Данная система не должна быть не доступна не более минуты на 24 часа работы. Среднее количество сбоев не должно превышать 1 раза в месяц. Должно быть реализовано логирование.</w:t>
      </w:r>
    </w:p>
    <w:p w14:paraId="23AD4085" w14:textId="77777777" w:rsidR="00A16A28" w:rsidRDefault="00A16A28" w:rsidP="00A16A28">
      <w:pPr>
        <w:pStyle w:val="1Einrckung"/>
        <w:ind w:left="0"/>
        <w:rPr>
          <w:lang w:val="ru-RU"/>
        </w:rPr>
      </w:pPr>
      <w:r>
        <w:rPr>
          <w:lang w:val="ru-RU"/>
        </w:rPr>
        <w:t xml:space="preserve">В случае потери сотовой связи у датчика он должен кешировать данные и отправить их в следующую возможную итерацию. </w:t>
      </w:r>
    </w:p>
    <w:p w14:paraId="4890E9CF" w14:textId="77777777" w:rsidR="00A16A28" w:rsidRPr="002932F2" w:rsidRDefault="00A16A28" w:rsidP="00A16A28">
      <w:pPr>
        <w:pStyle w:val="1Einrckung"/>
        <w:ind w:left="0"/>
        <w:rPr>
          <w:lang w:val="ru-RU"/>
        </w:rPr>
      </w:pPr>
      <w:r>
        <w:rPr>
          <w:lang w:val="ru-RU"/>
        </w:rPr>
        <w:t>Датчик должен иметь герметичный корпус с защитой от влаги и должен функционировать при температуре от -35 до +40 градусов.</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1" w:name="_Toc456598599"/>
      <w:bookmarkStart w:id="42" w:name="_Toc517499398"/>
      <w:bookmarkStart w:id="43" w:name="_Toc523209241"/>
      <w:bookmarkStart w:id="44" w:name="_Toc523210877"/>
      <w:bookmarkStart w:id="45" w:name="_Toc523212981"/>
      <w:bookmarkStart w:id="46" w:name="_Toc523297942"/>
      <w:bookmarkStart w:id="47" w:name="_Toc523298832"/>
      <w:bookmarkStart w:id="48" w:name="_Toc88921668"/>
      <w:bookmarkStart w:id="49" w:name="_Toc115853745"/>
      <w:r w:rsidRPr="00D71CC3">
        <w:rPr>
          <w:lang w:val="en-GB"/>
        </w:rPr>
        <w:t>&lt;Reliability Requirement One&gt;</w:t>
      </w:r>
      <w:bookmarkEnd w:id="41"/>
      <w:bookmarkEnd w:id="42"/>
      <w:bookmarkEnd w:id="43"/>
      <w:bookmarkEnd w:id="44"/>
      <w:bookmarkEnd w:id="45"/>
      <w:bookmarkEnd w:id="46"/>
      <w:bookmarkEnd w:id="47"/>
      <w:bookmarkEnd w:id="48"/>
      <w:bookmarkEnd w:id="49"/>
    </w:p>
    <w:p w14:paraId="309EA55F" w14:textId="77777777" w:rsidR="00FF55D8" w:rsidRPr="00D71CC3" w:rsidRDefault="00FF55D8" w:rsidP="00FF55D8">
      <w:pPr>
        <w:pStyle w:val="InfoBlue"/>
      </w:pPr>
      <w:r w:rsidRPr="00D71CC3">
        <w:t>[The requirement description.]</w:t>
      </w:r>
    </w:p>
    <w:p w14:paraId="513AF598" w14:textId="27A0C407" w:rsidR="00FF55D8" w:rsidRDefault="00F16741" w:rsidP="00FF55D8">
      <w:pPr>
        <w:pStyle w:val="2"/>
        <w:keepNext/>
        <w:tabs>
          <w:tab w:val="num" w:pos="709"/>
        </w:tabs>
        <w:spacing w:before="360"/>
        <w:ind w:left="709" w:hanging="709"/>
        <w:rPr>
          <w:lang w:val="ru-RU"/>
        </w:rPr>
      </w:pPr>
      <w:bookmarkStart w:id="50" w:name="_Toc115853746"/>
      <w:r>
        <w:rPr>
          <w:lang w:val="ru-RU"/>
        </w:rPr>
        <w:t>Производительность</w:t>
      </w:r>
      <w:bookmarkEnd w:id="50"/>
    </w:p>
    <w:p w14:paraId="5D8D0E2B" w14:textId="4CAF8D6A" w:rsidR="002932F2" w:rsidRDefault="002932F2" w:rsidP="002932F2">
      <w:pPr>
        <w:pStyle w:val="1Einrckung"/>
        <w:ind w:left="0"/>
        <w:rPr>
          <w:lang w:val="ru-RU"/>
        </w:rPr>
      </w:pPr>
      <w:r>
        <w:rPr>
          <w:lang w:val="ru-RU"/>
        </w:rPr>
        <w:t>Данная система должна обрабатывать не менее 50 запросов в час, но не более 100.</w:t>
      </w:r>
    </w:p>
    <w:p w14:paraId="05D105FC" w14:textId="39F26B99" w:rsidR="00A16A28" w:rsidRPr="002932F2" w:rsidRDefault="00A16A28" w:rsidP="002932F2">
      <w:pPr>
        <w:pStyle w:val="1Einrckung"/>
        <w:ind w:left="0"/>
        <w:rPr>
          <w:lang w:val="ru-RU"/>
        </w:rPr>
      </w:pPr>
      <w:r>
        <w:rPr>
          <w:lang w:val="ru-RU"/>
        </w:rPr>
        <w:t>Время отклика должно быть не более 10 секунд.</w:t>
      </w: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1" w:name="_Toc456598601"/>
      <w:bookmarkStart w:id="52" w:name="_Toc517499400"/>
      <w:bookmarkStart w:id="53" w:name="_Toc523209243"/>
      <w:bookmarkStart w:id="54" w:name="_Toc523210879"/>
      <w:bookmarkStart w:id="55" w:name="_Toc523212983"/>
      <w:bookmarkStart w:id="56" w:name="_Toc523297944"/>
      <w:bookmarkStart w:id="57" w:name="_Toc523298834"/>
      <w:bookmarkStart w:id="58" w:name="_Toc88921670"/>
      <w:bookmarkStart w:id="59" w:name="_Toc115853747"/>
      <w:r w:rsidRPr="00D71CC3">
        <w:rPr>
          <w:lang w:val="en-GB"/>
        </w:rPr>
        <w:t>&lt;Performance Requirement One&gt;</w:t>
      </w:r>
      <w:bookmarkEnd w:id="51"/>
      <w:bookmarkEnd w:id="52"/>
      <w:bookmarkEnd w:id="53"/>
      <w:bookmarkEnd w:id="54"/>
      <w:bookmarkEnd w:id="55"/>
      <w:bookmarkEnd w:id="56"/>
      <w:bookmarkEnd w:id="57"/>
      <w:bookmarkEnd w:id="58"/>
      <w:bookmarkEnd w:id="59"/>
    </w:p>
    <w:p w14:paraId="38A795F1" w14:textId="77777777" w:rsidR="00FF55D8" w:rsidRPr="00D71CC3" w:rsidRDefault="00FF55D8" w:rsidP="00FF55D8">
      <w:pPr>
        <w:pStyle w:val="InfoBlue"/>
      </w:pPr>
      <w:r w:rsidRPr="00D71CC3">
        <w:t>[The requirement description goes here.]</w:t>
      </w:r>
    </w:p>
    <w:p w14:paraId="7F12EFBA" w14:textId="37060914" w:rsidR="002932F2" w:rsidRDefault="00F16741" w:rsidP="002932F2">
      <w:pPr>
        <w:pStyle w:val="2"/>
        <w:keepNext/>
        <w:tabs>
          <w:tab w:val="num" w:pos="709"/>
        </w:tabs>
        <w:spacing w:before="360"/>
        <w:ind w:left="709" w:hanging="709"/>
        <w:rPr>
          <w:lang w:val="ru-RU"/>
        </w:rPr>
      </w:pPr>
      <w:bookmarkStart w:id="60" w:name="_Toc115853748"/>
      <w:r>
        <w:rPr>
          <w:lang w:val="ru-RU"/>
        </w:rPr>
        <w:t>Ремонтопригодность</w:t>
      </w:r>
      <w:bookmarkEnd w:id="60"/>
    </w:p>
    <w:p w14:paraId="7D971556" w14:textId="66A6F7E9" w:rsidR="00A16A28" w:rsidRPr="00A16A28" w:rsidRDefault="00A16A28" w:rsidP="00A16A28">
      <w:pPr>
        <w:pStyle w:val="1Einrckung"/>
        <w:ind w:left="0"/>
        <w:rPr>
          <w:lang w:val="ru-RU"/>
        </w:rPr>
      </w:pPr>
      <w:r>
        <w:rPr>
          <w:lang w:val="ru-RU"/>
        </w:rPr>
        <w:t>В случае выхода датчика из строя он должен быть заменен на новый.</w:t>
      </w: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1" w:name="_Toc456598603"/>
      <w:bookmarkStart w:id="62" w:name="_Toc517499402"/>
      <w:bookmarkStart w:id="63" w:name="_Toc523209245"/>
      <w:bookmarkStart w:id="64" w:name="_Toc523210881"/>
      <w:bookmarkStart w:id="65" w:name="_Toc523212985"/>
      <w:bookmarkStart w:id="66" w:name="_Toc523297946"/>
      <w:bookmarkStart w:id="67" w:name="_Toc523298836"/>
      <w:bookmarkStart w:id="68" w:name="_Toc88921672"/>
      <w:bookmarkStart w:id="69" w:name="_Toc115853749"/>
      <w:r w:rsidRPr="00D71CC3">
        <w:rPr>
          <w:lang w:val="en-GB"/>
        </w:rPr>
        <w:t>&lt;</w:t>
      </w:r>
      <w:r>
        <w:rPr>
          <w:lang w:val="en-GB"/>
        </w:rPr>
        <w:t>Maintainability</w:t>
      </w:r>
      <w:r w:rsidRPr="00D71CC3">
        <w:rPr>
          <w:lang w:val="en-GB"/>
        </w:rPr>
        <w:t xml:space="preserve"> Requirement One&gt;</w:t>
      </w:r>
      <w:bookmarkEnd w:id="61"/>
      <w:bookmarkEnd w:id="62"/>
      <w:bookmarkEnd w:id="63"/>
      <w:bookmarkEnd w:id="64"/>
      <w:bookmarkEnd w:id="65"/>
      <w:bookmarkEnd w:id="66"/>
      <w:bookmarkEnd w:id="67"/>
      <w:bookmarkEnd w:id="68"/>
      <w:bookmarkEnd w:id="69"/>
    </w:p>
    <w:p w14:paraId="65085C01" w14:textId="77777777" w:rsidR="00FF55D8" w:rsidRPr="00D71CC3" w:rsidRDefault="00FF55D8" w:rsidP="00FF55D8">
      <w:pPr>
        <w:pStyle w:val="InfoBlue"/>
      </w:pPr>
      <w:r w:rsidRPr="00D71CC3">
        <w:t>[The requirement description goes here.]</w:t>
      </w:r>
    </w:p>
    <w:p w14:paraId="0CBE7400" w14:textId="2FFAE1B2" w:rsidR="00FF55D8" w:rsidRDefault="00F16741" w:rsidP="00FF55D8">
      <w:pPr>
        <w:pStyle w:val="2"/>
        <w:keepNext/>
        <w:tabs>
          <w:tab w:val="num" w:pos="709"/>
        </w:tabs>
        <w:spacing w:before="360"/>
        <w:ind w:left="709" w:hanging="709"/>
        <w:rPr>
          <w:lang w:val="ru-RU"/>
        </w:rPr>
      </w:pPr>
      <w:bookmarkStart w:id="70" w:name="_Toc115853750"/>
      <w:r>
        <w:rPr>
          <w:lang w:val="ru-RU"/>
        </w:rPr>
        <w:t>Ограничения проекта</w:t>
      </w:r>
      <w:bookmarkEnd w:id="70"/>
    </w:p>
    <w:p w14:paraId="46B13ABD" w14:textId="5018EEAE" w:rsidR="007C295B" w:rsidRPr="007C295B" w:rsidRDefault="007C295B" w:rsidP="007C295B">
      <w:pPr>
        <w:pStyle w:val="1Einrckung"/>
        <w:ind w:left="0"/>
        <w:rPr>
          <w:lang w:val="ru-RU"/>
        </w:rPr>
      </w:pPr>
      <w:r>
        <w:rPr>
          <w:lang w:val="ru-RU"/>
        </w:rPr>
        <w:t>Стоимость датчика не должна превышать 5</w:t>
      </w:r>
      <w:r w:rsidRPr="007C295B">
        <w:rPr>
          <w:lang w:val="ru-RU"/>
        </w:rPr>
        <w:t>$.</w:t>
      </w: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1" w:name="_Toc456598605"/>
      <w:bookmarkStart w:id="72" w:name="_Toc517499404"/>
      <w:bookmarkStart w:id="73" w:name="_Toc523209247"/>
      <w:bookmarkStart w:id="74" w:name="_Toc523210883"/>
      <w:bookmarkStart w:id="75" w:name="_Toc523212987"/>
      <w:bookmarkStart w:id="76" w:name="_Toc523297948"/>
      <w:bookmarkStart w:id="77" w:name="_Toc523298838"/>
      <w:bookmarkStart w:id="78" w:name="_Toc88921674"/>
      <w:bookmarkStart w:id="79" w:name="_Toc115853751"/>
      <w:r w:rsidRPr="00D71CC3">
        <w:rPr>
          <w:lang w:val="en-GB"/>
        </w:rPr>
        <w:t>&lt;Design Constraint One&gt;</w:t>
      </w:r>
      <w:bookmarkEnd w:id="71"/>
      <w:bookmarkEnd w:id="72"/>
      <w:bookmarkEnd w:id="73"/>
      <w:bookmarkEnd w:id="74"/>
      <w:bookmarkEnd w:id="75"/>
      <w:bookmarkEnd w:id="76"/>
      <w:bookmarkEnd w:id="77"/>
      <w:bookmarkEnd w:id="78"/>
      <w:bookmarkEnd w:id="79"/>
    </w:p>
    <w:p w14:paraId="504A8DB4" w14:textId="77777777" w:rsidR="00FF55D8" w:rsidRPr="00D71CC3" w:rsidRDefault="00FF55D8" w:rsidP="00FF55D8">
      <w:pPr>
        <w:pStyle w:val="InfoBlue"/>
      </w:pPr>
      <w:r w:rsidRPr="00D71CC3">
        <w:t>[The requirement description goes here.]</w:t>
      </w:r>
    </w:p>
    <w:p w14:paraId="572B1B10" w14:textId="35346EAA" w:rsidR="00FF55D8" w:rsidRDefault="00F16741" w:rsidP="00FF55D8">
      <w:pPr>
        <w:pStyle w:val="2"/>
        <w:keepNext/>
        <w:tabs>
          <w:tab w:val="num" w:pos="709"/>
        </w:tabs>
        <w:spacing w:before="360"/>
        <w:ind w:left="709" w:hanging="709"/>
        <w:rPr>
          <w:lang w:val="ru-RU"/>
        </w:rPr>
      </w:pPr>
      <w:bookmarkStart w:id="80" w:name="_Toc115853752"/>
      <w:r>
        <w:rPr>
          <w:lang w:val="ru-RU"/>
        </w:rPr>
        <w:t>Требования к пользовательской документации</w:t>
      </w:r>
      <w:bookmarkEnd w:id="80"/>
    </w:p>
    <w:p w14:paraId="37862E79" w14:textId="00749D2A" w:rsidR="007C295B" w:rsidRPr="007C295B" w:rsidRDefault="007C295B" w:rsidP="007C295B">
      <w:pPr>
        <w:pStyle w:val="1Einrckung"/>
        <w:ind w:left="0"/>
        <w:rPr>
          <w:lang w:val="ru-RU"/>
        </w:rPr>
      </w:pPr>
      <w:r>
        <w:rPr>
          <w:lang w:val="ru-RU"/>
        </w:rPr>
        <w:t xml:space="preserve">Пользовательская документация должна быть доступна в формате </w:t>
      </w:r>
      <w:r>
        <w:rPr>
          <w:lang w:val="en-US"/>
        </w:rPr>
        <w:t>PDF</w:t>
      </w:r>
      <w:r w:rsidRPr="007C295B">
        <w:rPr>
          <w:lang w:val="ru-RU"/>
        </w:rPr>
        <w:t xml:space="preserve"> </w:t>
      </w:r>
      <w:r>
        <w:rPr>
          <w:lang w:val="ru-RU"/>
        </w:rPr>
        <w:t xml:space="preserve">и </w:t>
      </w:r>
      <w:r>
        <w:rPr>
          <w:lang w:val="en-US"/>
        </w:rPr>
        <w:t>TXT</w:t>
      </w:r>
      <w:r w:rsidRPr="007C295B">
        <w:rPr>
          <w:lang w:val="ru-RU"/>
        </w:rPr>
        <w:t xml:space="preserve"> </w:t>
      </w:r>
      <w:r>
        <w:rPr>
          <w:lang w:val="ru-RU"/>
        </w:rPr>
        <w:t>на русском языке.</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4BDFA40" w:rsidR="00FF55D8" w:rsidRDefault="00F16741" w:rsidP="00FF55D8">
      <w:pPr>
        <w:pStyle w:val="2"/>
        <w:keepNext/>
        <w:tabs>
          <w:tab w:val="num" w:pos="709"/>
        </w:tabs>
        <w:spacing w:before="360"/>
        <w:ind w:left="709" w:hanging="709"/>
        <w:rPr>
          <w:lang w:val="ru-RU"/>
        </w:rPr>
      </w:pPr>
      <w:bookmarkStart w:id="81" w:name="_Toc115853753"/>
      <w:r>
        <w:rPr>
          <w:lang w:val="ru-RU"/>
        </w:rPr>
        <w:t>Используемые приобретаемые компоненты</w:t>
      </w:r>
      <w:bookmarkEnd w:id="81"/>
    </w:p>
    <w:p w14:paraId="5736203F" w14:textId="6AA408AB" w:rsidR="007C295B" w:rsidRPr="007C295B" w:rsidRDefault="007C295B" w:rsidP="007C295B">
      <w:pPr>
        <w:pStyle w:val="1Einrckung"/>
        <w:ind w:left="0"/>
        <w:rPr>
          <w:lang w:val="ru-RU"/>
        </w:rPr>
      </w:pPr>
      <w:r>
        <w:rPr>
          <w:lang w:val="ru-RU"/>
        </w:rPr>
        <w:t>В качестве бек</w:t>
      </w:r>
      <w:r w:rsidR="00A451B3">
        <w:rPr>
          <w:lang w:val="ru-RU"/>
        </w:rPr>
        <w:t>-</w:t>
      </w:r>
      <w:r>
        <w:rPr>
          <w:lang w:val="ru-RU"/>
        </w:rPr>
        <w:t xml:space="preserve">офиса выступает сервер под управление </w:t>
      </w:r>
      <w:r>
        <w:rPr>
          <w:lang w:val="en-US"/>
        </w:rPr>
        <w:t>OC</w:t>
      </w:r>
      <w:r w:rsidRPr="007C295B">
        <w:rPr>
          <w:lang w:val="ru-RU"/>
        </w:rPr>
        <w:t xml:space="preserve"> </w:t>
      </w:r>
      <w:r>
        <w:rPr>
          <w:lang w:val="en-US"/>
        </w:rPr>
        <w:t>Windows</w:t>
      </w:r>
      <w:r w:rsidRPr="007C295B">
        <w:rPr>
          <w:lang w:val="ru-RU"/>
        </w:rPr>
        <w:t xml:space="preserve"> </w:t>
      </w:r>
      <w:r>
        <w:rPr>
          <w:lang w:val="en-US"/>
        </w:rPr>
        <w:t>c</w:t>
      </w:r>
      <w:r w:rsidRPr="007C295B">
        <w:rPr>
          <w:lang w:val="ru-RU"/>
        </w:rPr>
        <w:t xml:space="preserve"> </w:t>
      </w:r>
      <w:r>
        <w:rPr>
          <w:lang w:val="ru-RU"/>
        </w:rPr>
        <w:t>источником бесперебойного питания. Датчики приобретаются на заводе изготовителя.</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2" w:name="_Toc115853754"/>
      <w:r>
        <w:rPr>
          <w:lang w:val="ru-RU"/>
        </w:rPr>
        <w:t>Интерфейсы</w:t>
      </w:r>
      <w:bookmarkEnd w:id="82"/>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7895D21" w:rsidR="00FF55D8" w:rsidRDefault="00F16741" w:rsidP="00FF55D8">
      <w:pPr>
        <w:pStyle w:val="3"/>
        <w:tabs>
          <w:tab w:val="num" w:pos="709"/>
        </w:tabs>
        <w:spacing w:before="300" w:after="120"/>
        <w:ind w:left="720" w:hanging="720"/>
        <w:rPr>
          <w:lang w:val="ru-RU"/>
        </w:rPr>
      </w:pPr>
      <w:bookmarkStart w:id="83" w:name="_Toc115853755"/>
      <w:r>
        <w:rPr>
          <w:lang w:val="ru-RU"/>
        </w:rPr>
        <w:t>Интерфейс пользователя</w:t>
      </w:r>
      <w:bookmarkEnd w:id="83"/>
    </w:p>
    <w:p w14:paraId="1BC6A59D" w14:textId="02D7415C" w:rsidR="007C295B" w:rsidRPr="00844F13" w:rsidRDefault="00844F13" w:rsidP="007C295B">
      <w:pPr>
        <w:rPr>
          <w:lang w:val="ru-RU"/>
        </w:rPr>
      </w:pPr>
      <w:r>
        <w:rPr>
          <w:lang w:val="ru-RU"/>
        </w:rPr>
        <w:t>Представляет собой таблицу сотрудников с информацией об отклонении от маршрута и информацией о превышении скоростных режимов.</w:t>
      </w:r>
    </w:p>
    <w:p w14:paraId="67DE2218" w14:textId="77777777" w:rsidR="00FF55D8" w:rsidRPr="00D71CC3" w:rsidRDefault="00FF55D8" w:rsidP="00FF55D8">
      <w:pPr>
        <w:pStyle w:val="InfoBlue"/>
      </w:pPr>
      <w:r w:rsidRPr="00D71CC3">
        <w:t>[Describe the user interfaces that are to be implemented by the software.]</w:t>
      </w:r>
    </w:p>
    <w:p w14:paraId="4FCED95F" w14:textId="3DB18523" w:rsidR="00FF55D8" w:rsidRDefault="00F16741" w:rsidP="00FF55D8">
      <w:pPr>
        <w:pStyle w:val="3"/>
        <w:tabs>
          <w:tab w:val="num" w:pos="709"/>
        </w:tabs>
        <w:spacing w:before="300" w:after="120"/>
        <w:ind w:left="720" w:hanging="720"/>
        <w:rPr>
          <w:lang w:val="ru-RU"/>
        </w:rPr>
      </w:pPr>
      <w:bookmarkStart w:id="84" w:name="_Toc115853756"/>
      <w:r>
        <w:rPr>
          <w:lang w:val="ru-RU"/>
        </w:rPr>
        <w:t>Аппаратные интерфейсы</w:t>
      </w:r>
      <w:bookmarkEnd w:id="84"/>
    </w:p>
    <w:p w14:paraId="5E4D7757" w14:textId="31ED7C56" w:rsidR="005A7089" w:rsidRPr="005A7089" w:rsidRDefault="005A7089" w:rsidP="005A7089">
      <w:pPr>
        <w:rPr>
          <w:lang w:val="en-US"/>
        </w:rPr>
      </w:pPr>
      <w:r>
        <w:rPr>
          <w:lang w:val="ru-RU"/>
        </w:rPr>
        <w:t>Бек</w:t>
      </w:r>
      <w:r w:rsidR="00A451B3">
        <w:rPr>
          <w:lang w:val="ru-RU"/>
        </w:rPr>
        <w:t>-</w:t>
      </w:r>
      <w:r>
        <w:rPr>
          <w:lang w:val="ru-RU"/>
        </w:rPr>
        <w:t xml:space="preserve">офис должен быть обладать </w:t>
      </w:r>
      <w:r>
        <w:rPr>
          <w:lang w:val="en-US"/>
        </w:rPr>
        <w:t>Ethernet</w:t>
      </w:r>
      <w:r w:rsidRPr="005A7089">
        <w:rPr>
          <w:lang w:val="ru-RU"/>
        </w:rPr>
        <w:t xml:space="preserve"> </w:t>
      </w:r>
      <w:r>
        <w:rPr>
          <w:lang w:val="ru-RU"/>
        </w:rPr>
        <w:t>потом. Датчик</w:t>
      </w:r>
      <w:r w:rsidRPr="005A7089">
        <w:rPr>
          <w:lang w:val="en-US"/>
        </w:rPr>
        <w:t xml:space="preserve"> </w:t>
      </w:r>
      <w:r>
        <w:rPr>
          <w:lang w:val="ru-RU"/>
        </w:rPr>
        <w:t>оборудован</w:t>
      </w:r>
      <w:r w:rsidRPr="005A7089">
        <w:rPr>
          <w:lang w:val="en-US"/>
        </w:rPr>
        <w:t xml:space="preserve"> </w:t>
      </w:r>
      <w:r>
        <w:rPr>
          <w:lang w:val="en-US"/>
        </w:rPr>
        <w:t xml:space="preserve">GPRS </w:t>
      </w:r>
      <w:r>
        <w:rPr>
          <w:lang w:val="ru-RU"/>
        </w:rPr>
        <w:t>модулем</w:t>
      </w:r>
      <w:r w:rsidRPr="005A7089">
        <w:rPr>
          <w:lang w:val="en-US"/>
        </w:rPr>
        <w:t>.</w:t>
      </w:r>
    </w:p>
    <w:p w14:paraId="4D75E581" w14:textId="77777777" w:rsidR="00FF55D8" w:rsidRPr="00D71CC3" w:rsidRDefault="00FF55D8" w:rsidP="005A7089">
      <w:pPr>
        <w:pStyle w:val="InfoBlue"/>
        <w:ind w:left="0"/>
      </w:pPr>
      <w:r w:rsidRPr="00D71CC3">
        <w:lastRenderedPageBreak/>
        <w:t>[This section defines any hardware interfaces that are to be supported by the software, including logical structure, physical addresses, expected behavio</w:t>
      </w:r>
      <w:r>
        <w:t>u</w:t>
      </w:r>
      <w:r w:rsidRPr="00D71CC3">
        <w:t>r, etc. ]</w:t>
      </w:r>
    </w:p>
    <w:p w14:paraId="3EF27774" w14:textId="01D15513" w:rsidR="00FF55D8" w:rsidRPr="00D71CC3" w:rsidRDefault="00FF55D8" w:rsidP="005A7089">
      <w:pPr>
        <w:pStyle w:val="3"/>
        <w:numPr>
          <w:ilvl w:val="0"/>
          <w:numId w:val="0"/>
        </w:numPr>
        <w:spacing w:before="300" w:after="120"/>
        <w:rPr>
          <w:lang w:val="en-GB"/>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366D2F21" w:rsidR="00FF55D8" w:rsidRDefault="00F16741" w:rsidP="00FF55D8">
      <w:pPr>
        <w:pStyle w:val="3"/>
        <w:tabs>
          <w:tab w:val="num" w:pos="709"/>
        </w:tabs>
        <w:spacing w:before="300" w:after="120"/>
        <w:ind w:left="720" w:hanging="720"/>
        <w:rPr>
          <w:lang w:val="ru-RU"/>
        </w:rPr>
      </w:pPr>
      <w:bookmarkStart w:id="85" w:name="_Toc115853758"/>
      <w:r>
        <w:rPr>
          <w:lang w:val="ru-RU"/>
        </w:rPr>
        <w:t>Интерфейсы коммуникаций</w:t>
      </w:r>
      <w:bookmarkEnd w:id="85"/>
    </w:p>
    <w:p w14:paraId="15B5E340" w14:textId="488F513F" w:rsidR="008A6461" w:rsidRPr="008A6461" w:rsidRDefault="008A6461" w:rsidP="008A6461">
      <w:pPr>
        <w:rPr>
          <w:lang w:val="ru-RU"/>
        </w:rPr>
      </w:pPr>
      <w:r>
        <w:rPr>
          <w:lang w:val="ru-RU"/>
        </w:rPr>
        <w:t xml:space="preserve">Для передачи данных используется </w:t>
      </w:r>
      <w:r>
        <w:rPr>
          <w:lang w:val="en-US"/>
        </w:rPr>
        <w:t>ftp</w:t>
      </w:r>
      <w:r w:rsidRPr="008A6461">
        <w:rPr>
          <w:lang w:val="ru-RU"/>
        </w:rPr>
        <w:t xml:space="preserve"> </w:t>
      </w:r>
      <w:r>
        <w:rPr>
          <w:lang w:val="ru-RU"/>
        </w:rPr>
        <w:t>протокол</w:t>
      </w:r>
    </w:p>
    <w:p w14:paraId="52890A8B" w14:textId="77777777" w:rsidR="00FF55D8" w:rsidRPr="00FA4DF1" w:rsidRDefault="00FF55D8" w:rsidP="00FF55D8">
      <w:pPr>
        <w:pStyle w:val="InfoBlue"/>
        <w:rPr>
          <w:lang w:val="ru-RU"/>
        </w:rPr>
      </w:pPr>
      <w:r w:rsidRPr="00FA4DF1">
        <w:rPr>
          <w:lang w:val="ru-RU"/>
        </w:rPr>
        <w:t>[</w:t>
      </w:r>
      <w:r w:rsidRPr="00D71CC3">
        <w:t>Describe</w:t>
      </w:r>
      <w:r w:rsidRPr="00FA4DF1">
        <w:rPr>
          <w:lang w:val="ru-RU"/>
        </w:rPr>
        <w:t xml:space="preserve"> </w:t>
      </w:r>
      <w:r w:rsidRPr="00D71CC3">
        <w:t>any</w:t>
      </w:r>
      <w:r w:rsidRPr="00FA4DF1">
        <w:rPr>
          <w:lang w:val="ru-RU"/>
        </w:rPr>
        <w:t xml:space="preserve"> </w:t>
      </w:r>
      <w:r w:rsidRPr="00D71CC3">
        <w:t>communications</w:t>
      </w:r>
      <w:r w:rsidRPr="00FA4DF1">
        <w:rPr>
          <w:lang w:val="ru-RU"/>
        </w:rPr>
        <w:t xml:space="preserve"> </w:t>
      </w:r>
      <w:r w:rsidRPr="00D71CC3">
        <w:t>interfaces</w:t>
      </w:r>
      <w:r w:rsidRPr="00FA4DF1">
        <w:rPr>
          <w:lang w:val="ru-RU"/>
        </w:rPr>
        <w:t xml:space="preserve"> </w:t>
      </w:r>
      <w:r w:rsidRPr="00D71CC3">
        <w:t>to</w:t>
      </w:r>
      <w:r w:rsidRPr="00FA4DF1">
        <w:rPr>
          <w:lang w:val="ru-RU"/>
        </w:rPr>
        <w:t xml:space="preserve"> </w:t>
      </w:r>
      <w:r w:rsidRPr="00D71CC3">
        <w:t>other</w:t>
      </w:r>
      <w:r w:rsidRPr="00FA4DF1">
        <w:rPr>
          <w:lang w:val="ru-RU"/>
        </w:rPr>
        <w:t xml:space="preserve"> </w:t>
      </w:r>
      <w:r w:rsidRPr="00D71CC3">
        <w:t>systems</w:t>
      </w:r>
      <w:r w:rsidRPr="00FA4DF1">
        <w:rPr>
          <w:lang w:val="ru-RU"/>
        </w:rPr>
        <w:t xml:space="preserve"> </w:t>
      </w:r>
      <w:r w:rsidRPr="00D71CC3">
        <w:t>or</w:t>
      </w:r>
      <w:r w:rsidRPr="00FA4DF1">
        <w:rPr>
          <w:lang w:val="ru-RU"/>
        </w:rPr>
        <w:t xml:space="preserve"> </w:t>
      </w:r>
      <w:r w:rsidRPr="00D71CC3">
        <w:t>devices</w:t>
      </w:r>
      <w:r w:rsidRPr="00FA4DF1">
        <w:rPr>
          <w:lang w:val="ru-RU"/>
        </w:rPr>
        <w:t xml:space="preserve"> </w:t>
      </w:r>
      <w:r w:rsidRPr="00D71CC3">
        <w:t>such</w:t>
      </w:r>
      <w:r w:rsidRPr="00FA4DF1">
        <w:rPr>
          <w:lang w:val="ru-RU"/>
        </w:rPr>
        <w:t xml:space="preserve"> </w:t>
      </w:r>
      <w:r w:rsidRPr="00D71CC3">
        <w:t>as</w:t>
      </w:r>
      <w:r w:rsidRPr="00FA4DF1">
        <w:rPr>
          <w:lang w:val="ru-RU"/>
        </w:rPr>
        <w:t xml:space="preserve"> </w:t>
      </w:r>
      <w:r w:rsidRPr="00D71CC3">
        <w:t>local</w:t>
      </w:r>
      <w:r w:rsidRPr="00FA4DF1">
        <w:rPr>
          <w:lang w:val="ru-RU"/>
        </w:rPr>
        <w:t xml:space="preserve"> </w:t>
      </w:r>
      <w:r w:rsidRPr="00D71CC3">
        <w:t>area</w:t>
      </w:r>
      <w:r w:rsidRPr="00FA4DF1">
        <w:rPr>
          <w:lang w:val="ru-RU"/>
        </w:rPr>
        <w:t xml:space="preserve"> </w:t>
      </w:r>
      <w:r w:rsidRPr="00D71CC3">
        <w:t>networks</w:t>
      </w:r>
      <w:r w:rsidRPr="00FA4DF1">
        <w:rPr>
          <w:lang w:val="ru-RU"/>
        </w:rPr>
        <w:t xml:space="preserve">, </w:t>
      </w:r>
      <w:r w:rsidRPr="00D71CC3">
        <w:t>remote</w:t>
      </w:r>
      <w:r w:rsidRPr="00FA4DF1">
        <w:rPr>
          <w:lang w:val="ru-RU"/>
        </w:rPr>
        <w:t xml:space="preserve"> </w:t>
      </w:r>
      <w:r w:rsidRPr="00D71CC3">
        <w:t>serial</w:t>
      </w:r>
      <w:r w:rsidRPr="00FA4DF1">
        <w:rPr>
          <w:lang w:val="ru-RU"/>
        </w:rPr>
        <w:t xml:space="preserve"> </w:t>
      </w:r>
      <w:r w:rsidRPr="00D71CC3">
        <w:t>devices</w:t>
      </w:r>
      <w:r w:rsidRPr="00FA4DF1">
        <w:rPr>
          <w:lang w:val="ru-RU"/>
        </w:rPr>
        <w:t xml:space="preserve">, </w:t>
      </w:r>
      <w:r w:rsidRPr="00D71CC3">
        <w:t>etc</w:t>
      </w:r>
      <w:r w:rsidRPr="00FA4DF1">
        <w:rPr>
          <w:lang w:val="ru-RU"/>
        </w:rPr>
        <w:t>.]</w:t>
      </w:r>
    </w:p>
    <w:p w14:paraId="6E664C5D" w14:textId="49AB10F3" w:rsidR="00FF55D8" w:rsidRPr="00FA4DF1" w:rsidRDefault="00FF55D8" w:rsidP="008A6461">
      <w:pPr>
        <w:pStyle w:val="2"/>
        <w:keepNext/>
        <w:numPr>
          <w:ilvl w:val="0"/>
          <w:numId w:val="0"/>
        </w:numPr>
        <w:spacing w:before="360"/>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0ED62FC3" w:rsidR="00FF55D8" w:rsidRDefault="00F16741" w:rsidP="00FF55D8">
      <w:pPr>
        <w:pStyle w:val="2"/>
        <w:keepNext/>
        <w:tabs>
          <w:tab w:val="num" w:pos="709"/>
        </w:tabs>
        <w:spacing w:before="360"/>
        <w:ind w:left="709" w:hanging="709"/>
        <w:rPr>
          <w:lang w:val="ru-RU"/>
        </w:rPr>
      </w:pPr>
      <w:bookmarkStart w:id="86" w:name="_Toc115853760"/>
      <w:r>
        <w:rPr>
          <w:lang w:val="ru-RU"/>
        </w:rPr>
        <w:t>Применимые стандарты</w:t>
      </w:r>
      <w:bookmarkEnd w:id="86"/>
    </w:p>
    <w:p w14:paraId="49F30CCD" w14:textId="40454D41" w:rsidR="008A6461" w:rsidRPr="005A7089" w:rsidRDefault="008A6461" w:rsidP="008A6461">
      <w:pPr>
        <w:pStyle w:val="1Einrckung"/>
        <w:ind w:left="0"/>
        <w:rPr>
          <w:lang w:val="ru-RU"/>
        </w:rPr>
      </w:pPr>
      <w:r>
        <w:rPr>
          <w:lang w:val="ru-RU"/>
        </w:rPr>
        <w:t xml:space="preserve">Датчики должны </w:t>
      </w:r>
      <w:r w:rsidR="005A7089">
        <w:rPr>
          <w:lang w:val="ru-RU"/>
        </w:rPr>
        <w:t xml:space="preserve">соответствовать требованиям </w:t>
      </w:r>
      <w:proofErr w:type="spellStart"/>
      <w:r w:rsidR="005A7089">
        <w:rPr>
          <w:lang w:val="ru-RU"/>
        </w:rPr>
        <w:t>влагозащиты</w:t>
      </w:r>
      <w:proofErr w:type="spellEnd"/>
      <w:r w:rsidR="005A7089">
        <w:rPr>
          <w:lang w:val="ru-RU"/>
        </w:rPr>
        <w:t xml:space="preserve"> </w:t>
      </w:r>
      <w:r w:rsidR="005A7089">
        <w:rPr>
          <w:lang w:val="en-US"/>
        </w:rPr>
        <w:t>IP</w:t>
      </w:r>
      <w:r w:rsidR="005A7089" w:rsidRPr="005A7089">
        <w:rPr>
          <w:lang w:val="ru-RU"/>
        </w:rPr>
        <w:t>64.</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15853761"/>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lexey Svistunov" w:date="2022-11-26T08:55:00Z" w:initials="AS">
    <w:p w14:paraId="32384C23" w14:textId="77777777" w:rsidR="00FA4DF1" w:rsidRDefault="00FA4DF1" w:rsidP="00BF2337">
      <w:pPr>
        <w:pStyle w:val="a6"/>
      </w:pPr>
      <w:r>
        <w:rPr>
          <w:rStyle w:val="a5"/>
        </w:rPr>
        <w:annotationRef/>
      </w:r>
      <w:r>
        <w:t xml:space="preserve">Это скорее описание системы, чем границы применения. Здесь обычно пишут бизнес-цели - для чего система предназначена </w:t>
      </w:r>
    </w:p>
  </w:comment>
  <w:comment w:id="11" w:author="Alexey Svistunov" w:date="2022-11-26T08:56:00Z" w:initials="AS">
    <w:p w14:paraId="02C81BA0" w14:textId="77777777" w:rsidR="00FA4DF1" w:rsidRDefault="00FA4DF1" w:rsidP="009E10E1">
      <w:pPr>
        <w:pStyle w:val="a6"/>
      </w:pPr>
      <w:r>
        <w:rPr>
          <w:rStyle w:val="a5"/>
        </w:rPr>
        <w:annotationRef/>
      </w:r>
      <w:r>
        <w:t xml:space="preserve">Больше аббревиатур нет? А как же </w:t>
      </w:r>
      <w:r>
        <w:rPr>
          <w:lang w:val="en-US"/>
        </w:rPr>
        <w:t xml:space="preserve">GSM </w:t>
      </w:r>
      <w:r>
        <w:t>абзацем ранее?</w:t>
      </w:r>
    </w:p>
  </w:comment>
  <w:comment w:id="17" w:author="Alexey Svistunov" w:date="2022-11-26T08:58:00Z" w:initials="AS">
    <w:p w14:paraId="195D511A" w14:textId="77777777" w:rsidR="00FA4DF1" w:rsidRDefault="00FA4DF1">
      <w:pPr>
        <w:pStyle w:val="a6"/>
      </w:pPr>
      <w:r>
        <w:rPr>
          <w:rStyle w:val="a5"/>
        </w:rPr>
        <w:annotationRef/>
      </w:r>
      <w:r>
        <w:t xml:space="preserve">Интерфейсом должен быть браузер - как-то не по-русски. </w:t>
      </w:r>
    </w:p>
    <w:p w14:paraId="573227BB" w14:textId="77777777" w:rsidR="00FA4DF1" w:rsidRDefault="00FA4DF1" w:rsidP="00C76777">
      <w:pPr>
        <w:pStyle w:val="a6"/>
      </w:pPr>
      <w:r>
        <w:t>Только таблицы показываем? Я бы и карты хотел посмотреть</w:t>
      </w:r>
    </w:p>
  </w:comment>
  <w:comment w:id="19" w:author="Alexey Svistunov" w:date="2022-11-26T08:58:00Z" w:initials="AS">
    <w:p w14:paraId="63BDCE77" w14:textId="77777777" w:rsidR="00FA4DF1" w:rsidRDefault="00FA4DF1" w:rsidP="00222429">
      <w:pPr>
        <w:pStyle w:val="a6"/>
      </w:pPr>
      <w:r>
        <w:rPr>
          <w:rStyle w:val="a5"/>
        </w:rPr>
        <w:annotationRef/>
      </w:r>
      <w:r>
        <w:t>Что означает эта фраза?</w:t>
      </w:r>
    </w:p>
  </w:comment>
  <w:comment w:id="24" w:author="Alexey Svistunov" w:date="2022-11-26T08:59:00Z" w:initials="AS">
    <w:p w14:paraId="58C23D3D" w14:textId="77777777" w:rsidR="00FA4DF1" w:rsidRDefault="00FA4DF1" w:rsidP="00DC244E">
      <w:pPr>
        <w:pStyle w:val="a6"/>
      </w:pPr>
      <w:r>
        <w:rPr>
          <w:rStyle w:val="a5"/>
        </w:rPr>
        <w:annotationRef/>
      </w:r>
      <w:r>
        <w:t>Что это означает?</w:t>
      </w:r>
    </w:p>
  </w:comment>
  <w:comment w:id="29" w:author="Alexey Svistunov" w:date="2022-11-26T08:59:00Z" w:initials="AS">
    <w:p w14:paraId="12E622BE" w14:textId="77777777" w:rsidR="00FA4DF1" w:rsidRDefault="00FA4DF1" w:rsidP="0054351A">
      <w:pPr>
        <w:pStyle w:val="a6"/>
      </w:pPr>
      <w:r>
        <w:rPr>
          <w:rStyle w:val="a5"/>
        </w:rPr>
        <w:annotationRef/>
      </w:r>
      <w:r>
        <w:t>Где структура требования? Где сами детальные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84C23" w15:done="0"/>
  <w15:commentEx w15:paraId="02C81BA0" w15:done="0"/>
  <w15:commentEx w15:paraId="573227BB" w15:done="0"/>
  <w15:commentEx w15:paraId="63BDCE77" w15:done="0"/>
  <w15:commentEx w15:paraId="58C23D3D" w15:done="0"/>
  <w15:commentEx w15:paraId="12E622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531F" w16cex:dateUtc="2022-11-26T05:55:00Z"/>
  <w16cex:commentExtensible w16cex:durableId="272C534D" w16cex:dateUtc="2022-11-26T05:56:00Z"/>
  <w16cex:commentExtensible w16cex:durableId="272C53A2" w16cex:dateUtc="2022-11-26T05:58:00Z"/>
  <w16cex:commentExtensible w16cex:durableId="272C53BF" w16cex:dateUtc="2022-11-26T05:58:00Z"/>
  <w16cex:commentExtensible w16cex:durableId="272C53DA" w16cex:dateUtc="2022-11-26T05:59:00Z"/>
  <w16cex:commentExtensible w16cex:durableId="272C53FC" w16cex:dateUtc="2022-11-26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84C23" w16cid:durableId="272C531F"/>
  <w16cid:commentId w16cid:paraId="02C81BA0" w16cid:durableId="272C534D"/>
  <w16cid:commentId w16cid:paraId="573227BB" w16cid:durableId="272C53A2"/>
  <w16cid:commentId w16cid:paraId="63BDCE77" w16cid:durableId="272C53BF"/>
  <w16cid:commentId w16cid:paraId="58C23D3D" w16cid:durableId="272C53DA"/>
  <w16cid:commentId w16cid:paraId="12E622BE" w16cid:durableId="272C53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37953" w14:textId="77777777" w:rsidR="00F516F3" w:rsidRDefault="00F516F3">
      <w:r>
        <w:separator/>
      </w:r>
    </w:p>
  </w:endnote>
  <w:endnote w:type="continuationSeparator" w:id="0">
    <w:p w14:paraId="6555CBB3" w14:textId="77777777" w:rsidR="00F516F3" w:rsidRDefault="00F51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DF6E181" w:rsidR="007823B5" w:rsidRDefault="00693C55">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20B6C02A">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9884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0205" w14:textId="77777777" w:rsidR="00F516F3" w:rsidRDefault="00F516F3">
      <w:r>
        <w:separator/>
      </w:r>
    </w:p>
  </w:footnote>
  <w:footnote w:type="continuationSeparator" w:id="0">
    <w:p w14:paraId="55877BA2" w14:textId="77777777" w:rsidR="00F516F3" w:rsidRDefault="00F51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41B55F7B" w:rsidR="007823B5" w:rsidRPr="001C274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C2745">
            <w:rPr>
              <w:b/>
              <w:noProof/>
              <w:lang w:val="ru-RU"/>
            </w:rPr>
            <w:t>16</w:t>
          </w:r>
        </w:p>
      </w:tc>
      <w:tc>
        <w:tcPr>
          <w:tcW w:w="2639" w:type="dxa"/>
        </w:tcPr>
        <w:p w14:paraId="4E8653BC" w14:textId="53C1803D" w:rsidR="007823B5" w:rsidRPr="00AF29FB"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AF29FB">
            <w:rPr>
              <w:caps/>
              <w:noProof/>
              <w:lang w:val="en-US"/>
            </w:rPr>
            <w:t>team</w:t>
          </w:r>
          <w:r w:rsidR="00AF29FB">
            <w:rPr>
              <w:caps/>
              <w:noProof/>
              <w:lang w:val="ru-RU"/>
            </w:rPr>
            <w:t>16</w:t>
          </w:r>
        </w:p>
        <w:p w14:paraId="12473562" w14:textId="642F7F51" w:rsidR="007823B5" w:rsidRPr="001C274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F29FB">
            <w:rPr>
              <w:noProof/>
              <w:lang w:val="en-US"/>
            </w:rPr>
            <w:t>TEAM</w:t>
          </w:r>
          <w:r w:rsidR="001C2745" w:rsidRPr="00AF29FB">
            <w:rPr>
              <w:noProof/>
              <w:lang w:val="ru-RU"/>
            </w:rPr>
            <w:t>16</w:t>
          </w:r>
          <w:r w:rsidR="007365A0" w:rsidRPr="00AF29FB">
            <w:rPr>
              <w:noProof/>
              <w:lang w:val="ru-RU"/>
            </w:rPr>
            <w:t>-</w:t>
          </w:r>
          <w:r w:rsidR="007365A0" w:rsidRPr="00AF29FB">
            <w:rPr>
              <w:noProof/>
              <w:lang w:val="en-US"/>
            </w:rPr>
            <w:t>v</w:t>
          </w:r>
          <w:r w:rsidR="001C2745" w:rsidRPr="00AF29FB">
            <w:rPr>
              <w:noProof/>
              <w:lang w:val="ru-RU"/>
            </w:rPr>
            <w:t>1</w:t>
          </w:r>
        </w:p>
        <w:p w14:paraId="50D79B29" w14:textId="31BEEDF5" w:rsidR="007823B5" w:rsidRPr="00AF29FB"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AF29FB">
            <w:rPr>
              <w:noProof/>
            </w:rPr>
            <w:fldChar w:fldCharType="begin"/>
          </w:r>
          <w:r w:rsidR="007823B5" w:rsidRPr="00AF29FB">
            <w:rPr>
              <w:noProof/>
            </w:rPr>
            <w:instrText xml:space="preserve"> SAVEDATE \@ "yyyy-MM-dd" \* MERGEFORMAT </w:instrText>
          </w:r>
          <w:r w:rsidR="000401D5" w:rsidRPr="00AF29FB">
            <w:rPr>
              <w:noProof/>
            </w:rPr>
            <w:fldChar w:fldCharType="separate"/>
          </w:r>
          <w:r w:rsidR="00FA4DF1">
            <w:rPr>
              <w:noProof/>
            </w:rPr>
            <w:t>2022-11-12</w:t>
          </w:r>
          <w:r w:rsidR="000401D5" w:rsidRPr="00AF29FB">
            <w:rPr>
              <w:noProof/>
            </w:rPr>
            <w:fldChar w:fldCharType="end"/>
          </w:r>
          <w:r w:rsidR="00AF29FB">
            <w:rPr>
              <w:noProof/>
              <w:lang w:val="ru-RU"/>
            </w:rPr>
            <w:t>25</w:t>
          </w:r>
        </w:p>
        <w:p w14:paraId="7A685453" w14:textId="6ED0A8FF" w:rsidR="007823B5" w:rsidRPr="00AF29FB"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F29FB">
            <w:rPr>
              <w:noProof/>
              <w:lang w:val="ru-RU"/>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A1780B"/>
    <w:multiLevelType w:val="hybridMultilevel"/>
    <w:tmpl w:val="1BDE7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1C2D55"/>
    <w:multiLevelType w:val="hybridMultilevel"/>
    <w:tmpl w:val="C1160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16cid:durableId="1360396654">
    <w:abstractNumId w:val="0"/>
  </w:num>
  <w:num w:numId="2" w16cid:durableId="1292055895">
    <w:abstractNumId w:val="8"/>
  </w:num>
  <w:num w:numId="3" w16cid:durableId="958952222">
    <w:abstractNumId w:val="9"/>
  </w:num>
  <w:num w:numId="4" w16cid:durableId="516117170">
    <w:abstractNumId w:val="5"/>
  </w:num>
  <w:num w:numId="5" w16cid:durableId="1064451974">
    <w:abstractNumId w:val="4"/>
  </w:num>
  <w:num w:numId="6" w16cid:durableId="1387410943">
    <w:abstractNumId w:val="7"/>
  </w:num>
  <w:num w:numId="7" w16cid:durableId="282199747">
    <w:abstractNumId w:val="2"/>
  </w:num>
  <w:num w:numId="8" w16cid:durableId="1483502712">
    <w:abstractNumId w:val="0"/>
  </w:num>
  <w:num w:numId="9" w16cid:durableId="2014215096">
    <w:abstractNumId w:val="0"/>
  </w:num>
  <w:num w:numId="10" w16cid:durableId="1187334279">
    <w:abstractNumId w:val="0"/>
  </w:num>
  <w:num w:numId="11" w16cid:durableId="432013743">
    <w:abstractNumId w:val="1"/>
  </w:num>
  <w:num w:numId="12" w16cid:durableId="2035961791">
    <w:abstractNumId w:val="6"/>
  </w:num>
  <w:num w:numId="13" w16cid:durableId="2289262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5D29"/>
    <w:rsid w:val="000169EF"/>
    <w:rsid w:val="0002233A"/>
    <w:rsid w:val="000261B4"/>
    <w:rsid w:val="000376B4"/>
    <w:rsid w:val="000401D5"/>
    <w:rsid w:val="00044A44"/>
    <w:rsid w:val="00057E47"/>
    <w:rsid w:val="00063ACF"/>
    <w:rsid w:val="000901D3"/>
    <w:rsid w:val="000A6EEE"/>
    <w:rsid w:val="000F0E95"/>
    <w:rsid w:val="000F0F55"/>
    <w:rsid w:val="0010232A"/>
    <w:rsid w:val="00114A27"/>
    <w:rsid w:val="001343C1"/>
    <w:rsid w:val="001379A3"/>
    <w:rsid w:val="00157B34"/>
    <w:rsid w:val="0016049A"/>
    <w:rsid w:val="0016726E"/>
    <w:rsid w:val="00167F44"/>
    <w:rsid w:val="0017419E"/>
    <w:rsid w:val="00192770"/>
    <w:rsid w:val="001A6304"/>
    <w:rsid w:val="001B2C49"/>
    <w:rsid w:val="001B39A9"/>
    <w:rsid w:val="001B489C"/>
    <w:rsid w:val="001C1B9A"/>
    <w:rsid w:val="001C2745"/>
    <w:rsid w:val="001C7218"/>
    <w:rsid w:val="001E188C"/>
    <w:rsid w:val="001E5EA3"/>
    <w:rsid w:val="001F2816"/>
    <w:rsid w:val="001F623E"/>
    <w:rsid w:val="00201008"/>
    <w:rsid w:val="00201E4A"/>
    <w:rsid w:val="00206C47"/>
    <w:rsid w:val="0021158A"/>
    <w:rsid w:val="002143A3"/>
    <w:rsid w:val="00221BA7"/>
    <w:rsid w:val="002245E2"/>
    <w:rsid w:val="00227A56"/>
    <w:rsid w:val="00230576"/>
    <w:rsid w:val="00243556"/>
    <w:rsid w:val="00252DC5"/>
    <w:rsid w:val="00282302"/>
    <w:rsid w:val="00282EEB"/>
    <w:rsid w:val="002932F2"/>
    <w:rsid w:val="00295ACE"/>
    <w:rsid w:val="002A6DB7"/>
    <w:rsid w:val="002C2C18"/>
    <w:rsid w:val="002D7F95"/>
    <w:rsid w:val="00302CDB"/>
    <w:rsid w:val="00316A8B"/>
    <w:rsid w:val="00322870"/>
    <w:rsid w:val="00327DC7"/>
    <w:rsid w:val="00354B0E"/>
    <w:rsid w:val="00360517"/>
    <w:rsid w:val="00395AFC"/>
    <w:rsid w:val="003A543F"/>
    <w:rsid w:val="003C2555"/>
    <w:rsid w:val="003D5E2C"/>
    <w:rsid w:val="003E4A66"/>
    <w:rsid w:val="00420AB7"/>
    <w:rsid w:val="00421E2A"/>
    <w:rsid w:val="00421EB8"/>
    <w:rsid w:val="00461519"/>
    <w:rsid w:val="00472358"/>
    <w:rsid w:val="004866DF"/>
    <w:rsid w:val="004A45C0"/>
    <w:rsid w:val="004B2CB6"/>
    <w:rsid w:val="004C46F6"/>
    <w:rsid w:val="004C49FA"/>
    <w:rsid w:val="004D54DC"/>
    <w:rsid w:val="004E4BD6"/>
    <w:rsid w:val="004F2C5F"/>
    <w:rsid w:val="004F5CDA"/>
    <w:rsid w:val="00501360"/>
    <w:rsid w:val="005263E8"/>
    <w:rsid w:val="00527E37"/>
    <w:rsid w:val="0054194C"/>
    <w:rsid w:val="00550EF8"/>
    <w:rsid w:val="00551D81"/>
    <w:rsid w:val="005754A9"/>
    <w:rsid w:val="0058035A"/>
    <w:rsid w:val="005812BD"/>
    <w:rsid w:val="005909BB"/>
    <w:rsid w:val="00596218"/>
    <w:rsid w:val="005A7089"/>
    <w:rsid w:val="005B09DE"/>
    <w:rsid w:val="005B4545"/>
    <w:rsid w:val="005B6CDF"/>
    <w:rsid w:val="005C5E2C"/>
    <w:rsid w:val="005D0692"/>
    <w:rsid w:val="005D23DE"/>
    <w:rsid w:val="005D2D93"/>
    <w:rsid w:val="005D5FBD"/>
    <w:rsid w:val="005E3571"/>
    <w:rsid w:val="005F329F"/>
    <w:rsid w:val="00600AA5"/>
    <w:rsid w:val="0062004C"/>
    <w:rsid w:val="006268FA"/>
    <w:rsid w:val="00643AF8"/>
    <w:rsid w:val="00663731"/>
    <w:rsid w:val="00673D67"/>
    <w:rsid w:val="00686224"/>
    <w:rsid w:val="00687050"/>
    <w:rsid w:val="00693C55"/>
    <w:rsid w:val="006A583A"/>
    <w:rsid w:val="006E58B1"/>
    <w:rsid w:val="006E6F81"/>
    <w:rsid w:val="006F5E9E"/>
    <w:rsid w:val="0071098D"/>
    <w:rsid w:val="00711003"/>
    <w:rsid w:val="00730AEA"/>
    <w:rsid w:val="0073312E"/>
    <w:rsid w:val="007365A0"/>
    <w:rsid w:val="007435A6"/>
    <w:rsid w:val="00777EED"/>
    <w:rsid w:val="007823B5"/>
    <w:rsid w:val="0079263F"/>
    <w:rsid w:val="00795149"/>
    <w:rsid w:val="007B19DA"/>
    <w:rsid w:val="007C295B"/>
    <w:rsid w:val="007D30C5"/>
    <w:rsid w:val="00815614"/>
    <w:rsid w:val="008352EF"/>
    <w:rsid w:val="00835A01"/>
    <w:rsid w:val="00842301"/>
    <w:rsid w:val="00844F13"/>
    <w:rsid w:val="00851462"/>
    <w:rsid w:val="00853D8A"/>
    <w:rsid w:val="008600BD"/>
    <w:rsid w:val="00862B43"/>
    <w:rsid w:val="00873773"/>
    <w:rsid w:val="008755F2"/>
    <w:rsid w:val="008808C9"/>
    <w:rsid w:val="008824EC"/>
    <w:rsid w:val="00893221"/>
    <w:rsid w:val="00893E76"/>
    <w:rsid w:val="008A2651"/>
    <w:rsid w:val="008A41F8"/>
    <w:rsid w:val="008A6461"/>
    <w:rsid w:val="008B0635"/>
    <w:rsid w:val="008B1278"/>
    <w:rsid w:val="008D567B"/>
    <w:rsid w:val="008D6321"/>
    <w:rsid w:val="008D6E9B"/>
    <w:rsid w:val="008D7103"/>
    <w:rsid w:val="00904ADD"/>
    <w:rsid w:val="009142BF"/>
    <w:rsid w:val="009309C3"/>
    <w:rsid w:val="00933074"/>
    <w:rsid w:val="00937B1F"/>
    <w:rsid w:val="00942217"/>
    <w:rsid w:val="00954870"/>
    <w:rsid w:val="0098129E"/>
    <w:rsid w:val="009F39D6"/>
    <w:rsid w:val="009F3CBB"/>
    <w:rsid w:val="00A015DE"/>
    <w:rsid w:val="00A14DE5"/>
    <w:rsid w:val="00A16A28"/>
    <w:rsid w:val="00A437E8"/>
    <w:rsid w:val="00A43ADF"/>
    <w:rsid w:val="00A451B3"/>
    <w:rsid w:val="00A62982"/>
    <w:rsid w:val="00A62FA2"/>
    <w:rsid w:val="00A91856"/>
    <w:rsid w:val="00A96169"/>
    <w:rsid w:val="00AB2B39"/>
    <w:rsid w:val="00AD097C"/>
    <w:rsid w:val="00AD37B2"/>
    <w:rsid w:val="00AD5E39"/>
    <w:rsid w:val="00AF040C"/>
    <w:rsid w:val="00AF29FB"/>
    <w:rsid w:val="00B13769"/>
    <w:rsid w:val="00B22E70"/>
    <w:rsid w:val="00B36005"/>
    <w:rsid w:val="00B66B38"/>
    <w:rsid w:val="00B83CA5"/>
    <w:rsid w:val="00BA5DE1"/>
    <w:rsid w:val="00BA7394"/>
    <w:rsid w:val="00BB4573"/>
    <w:rsid w:val="00BC2021"/>
    <w:rsid w:val="00BC6C19"/>
    <w:rsid w:val="00BF4D12"/>
    <w:rsid w:val="00C23016"/>
    <w:rsid w:val="00C4261F"/>
    <w:rsid w:val="00C521B0"/>
    <w:rsid w:val="00C53BE9"/>
    <w:rsid w:val="00C6415E"/>
    <w:rsid w:val="00C76A85"/>
    <w:rsid w:val="00C80D37"/>
    <w:rsid w:val="00C84CC7"/>
    <w:rsid w:val="00C852F9"/>
    <w:rsid w:val="00C8732B"/>
    <w:rsid w:val="00C96246"/>
    <w:rsid w:val="00CC6B0C"/>
    <w:rsid w:val="00CD18B4"/>
    <w:rsid w:val="00CD1E4B"/>
    <w:rsid w:val="00CF12B4"/>
    <w:rsid w:val="00CF19AE"/>
    <w:rsid w:val="00CF6143"/>
    <w:rsid w:val="00D0211A"/>
    <w:rsid w:val="00D51564"/>
    <w:rsid w:val="00D528A5"/>
    <w:rsid w:val="00D52D6E"/>
    <w:rsid w:val="00D71CC3"/>
    <w:rsid w:val="00D71DB1"/>
    <w:rsid w:val="00D72ED3"/>
    <w:rsid w:val="00D916B7"/>
    <w:rsid w:val="00D9349E"/>
    <w:rsid w:val="00DB41C9"/>
    <w:rsid w:val="00DC144F"/>
    <w:rsid w:val="00DC2574"/>
    <w:rsid w:val="00DF3E48"/>
    <w:rsid w:val="00E13A7C"/>
    <w:rsid w:val="00E15E5A"/>
    <w:rsid w:val="00E242ED"/>
    <w:rsid w:val="00E269AD"/>
    <w:rsid w:val="00E47813"/>
    <w:rsid w:val="00E72ABE"/>
    <w:rsid w:val="00E76C18"/>
    <w:rsid w:val="00E92CD5"/>
    <w:rsid w:val="00EA7857"/>
    <w:rsid w:val="00EB5E36"/>
    <w:rsid w:val="00ED55E3"/>
    <w:rsid w:val="00EF5040"/>
    <w:rsid w:val="00F14309"/>
    <w:rsid w:val="00F16741"/>
    <w:rsid w:val="00F27D37"/>
    <w:rsid w:val="00F31E6D"/>
    <w:rsid w:val="00F4298C"/>
    <w:rsid w:val="00F42BBF"/>
    <w:rsid w:val="00F516F3"/>
    <w:rsid w:val="00F51881"/>
    <w:rsid w:val="00F572F9"/>
    <w:rsid w:val="00F60032"/>
    <w:rsid w:val="00F663EA"/>
    <w:rsid w:val="00F7135D"/>
    <w:rsid w:val="00F83A4B"/>
    <w:rsid w:val="00F9228D"/>
    <w:rsid w:val="00FA4DF1"/>
    <w:rsid w:val="00FB2DDD"/>
    <w:rsid w:val="00FB49B5"/>
    <w:rsid w:val="00FC2C5C"/>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paragraph" w:styleId="af0">
    <w:name w:val="annotation subject"/>
    <w:basedOn w:val="a6"/>
    <w:next w:val="a6"/>
    <w:link w:val="af1"/>
    <w:semiHidden/>
    <w:unhideWhenUsed/>
    <w:rsid w:val="00FA4DF1"/>
    <w:rPr>
      <w:b/>
      <w:bCs/>
    </w:rPr>
  </w:style>
  <w:style w:type="character" w:customStyle="1" w:styleId="a7">
    <w:name w:val="Текст примечания Знак"/>
    <w:basedOn w:val="a0"/>
    <w:link w:val="a6"/>
    <w:semiHidden/>
    <w:rsid w:val="00FA4DF1"/>
    <w:rPr>
      <w:rFonts w:ascii="Arial" w:hAnsi="Arial"/>
      <w:lang w:val="de-DE" w:eastAsia="de-CH"/>
    </w:rPr>
  </w:style>
  <w:style w:type="character" w:customStyle="1" w:styleId="af1">
    <w:name w:val="Тема примечания Знак"/>
    <w:basedOn w:val="a7"/>
    <w:link w:val="af0"/>
    <w:semiHidden/>
    <w:rsid w:val="00FA4DF1"/>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8872">
      <w:bodyDiv w:val="1"/>
      <w:marLeft w:val="0"/>
      <w:marRight w:val="0"/>
      <w:marTop w:val="0"/>
      <w:marBottom w:val="0"/>
      <w:divBdr>
        <w:top w:val="none" w:sz="0" w:space="0" w:color="auto"/>
        <w:left w:val="none" w:sz="0" w:space="0" w:color="auto"/>
        <w:bottom w:val="none" w:sz="0" w:space="0" w:color="auto"/>
        <w:right w:val="none" w:sz="0" w:space="0" w:color="auto"/>
      </w:divBdr>
      <w:divsChild>
        <w:div w:id="1284464797">
          <w:marLeft w:val="0"/>
          <w:marRight w:val="0"/>
          <w:marTop w:val="0"/>
          <w:marBottom w:val="0"/>
          <w:divBdr>
            <w:top w:val="none" w:sz="0" w:space="0" w:color="auto"/>
            <w:left w:val="none" w:sz="0" w:space="0" w:color="auto"/>
            <w:bottom w:val="none" w:sz="0" w:space="0" w:color="auto"/>
            <w:right w:val="none" w:sz="0" w:space="0" w:color="auto"/>
          </w:divBdr>
          <w:divsChild>
            <w:div w:id="1934431772">
              <w:marLeft w:val="0"/>
              <w:marRight w:val="0"/>
              <w:marTop w:val="0"/>
              <w:marBottom w:val="0"/>
              <w:divBdr>
                <w:top w:val="none" w:sz="0" w:space="0" w:color="auto"/>
                <w:left w:val="none" w:sz="0" w:space="0" w:color="auto"/>
                <w:bottom w:val="none" w:sz="0" w:space="0" w:color="auto"/>
                <w:right w:val="none" w:sz="0" w:space="0" w:color="auto"/>
              </w:divBdr>
              <w:divsChild>
                <w:div w:id="383985273">
                  <w:marLeft w:val="0"/>
                  <w:marRight w:val="0"/>
                  <w:marTop w:val="0"/>
                  <w:marBottom w:val="0"/>
                  <w:divBdr>
                    <w:top w:val="none" w:sz="0" w:space="0" w:color="auto"/>
                    <w:left w:val="none" w:sz="0" w:space="0" w:color="auto"/>
                    <w:bottom w:val="none" w:sz="0" w:space="0" w:color="auto"/>
                    <w:right w:val="none" w:sz="0" w:space="0" w:color="auto"/>
                  </w:divBdr>
                  <w:divsChild>
                    <w:div w:id="20427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509</TotalTime>
  <Pages>6</Pages>
  <Words>2252</Words>
  <Characters>12842</Characters>
  <Application>Microsoft Office Word</Application>
  <DocSecurity>0</DocSecurity>
  <Lines>107</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56</cp:revision>
  <cp:lastPrinted>1900-12-31T20:00:00Z</cp:lastPrinted>
  <dcterms:created xsi:type="dcterms:W3CDTF">2022-10-22T08:39:00Z</dcterms:created>
  <dcterms:modified xsi:type="dcterms:W3CDTF">2022-11-26T05:59:00Z</dcterms:modified>
</cp:coreProperties>
</file>